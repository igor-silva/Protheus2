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0" w:rsidRDefault="00A25B30"/>
    <w:p w:rsidR="00A25B30" w:rsidRDefault="00A25B30"/>
    <w:p w:rsidR="00A25B30" w:rsidRDefault="00A25B30"/>
    <w:p w:rsidR="00A25B30" w:rsidRDefault="00A25B30"/>
    <w:p w:rsidR="00A25B30" w:rsidRDefault="00A25B30"/>
    <w:p w:rsidR="00A25B30" w:rsidRDefault="00A25B30"/>
    <w:p w:rsidR="00A25B30" w:rsidRDefault="00A25B30"/>
    <w:p w:rsidR="00A25B30" w:rsidRDefault="00A25B30"/>
    <w:p w:rsidR="00A25B30" w:rsidRDefault="00A25B30"/>
    <w:p w:rsidR="00A25B30" w:rsidRDefault="00F1582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3018155</wp:posOffset>
                </wp:positionV>
                <wp:extent cx="7921625" cy="2083435"/>
                <wp:effectExtent l="0" t="0" r="0" b="3810"/>
                <wp:wrapSquare wrapText="bothSides"/>
                <wp:docPr id="1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1625" cy="208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B30" w:rsidRPr="00A25B30" w:rsidRDefault="00000FC6" w:rsidP="006B3941">
                            <w:pPr>
                              <w:ind w:left="-709"/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>PROTHEUS X LEANTRACK INTEGRAÇÃO</w:t>
                            </w:r>
                          </w:p>
                          <w:p w:rsidR="006B3941" w:rsidRDefault="00000FC6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PLANEJAMENTO E CONTROLE DE PRODUÇÃO</w:t>
                            </w:r>
                          </w:p>
                          <w:p w:rsidR="00A25B30" w:rsidRPr="00A25B30" w:rsidRDefault="00A25B3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8.6pt;margin-top:237.65pt;width:623.75pt;height:164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" filled="f" stroked="f" strokeweight=".5pt">
                <v:textbox inset="126pt,0,54pt,0">
                  <w:txbxContent>
                    <w:p w:rsidR="00A25B30" w:rsidRPr="00A25B30" w:rsidRDefault="00000FC6" w:rsidP="006B3941">
                      <w:pPr>
                        <w:ind w:left="-709"/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sz w:val="64"/>
                          <w:szCs w:val="64"/>
                        </w:rPr>
                        <w:t>PROTHEUS X LEANTRACK INTEGRAÇÃO</w:t>
                      </w:r>
                    </w:p>
                    <w:p w:rsidR="006B3941" w:rsidRDefault="00000FC6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PLANEJAMENTO E CONTROLE DE PRODUÇÃO</w:t>
                      </w:r>
                    </w:p>
                    <w:p w:rsidR="00A25B30" w:rsidRPr="00A25B30" w:rsidRDefault="00A25B3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25B30" w:rsidRDefault="00A25B30"/>
    <w:p w:rsidR="00A25B30" w:rsidRDefault="00F1582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231140</wp:posOffset>
                </wp:positionH>
                <wp:positionV relativeFrom="page">
                  <wp:posOffset>238760</wp:posOffset>
                </wp:positionV>
                <wp:extent cx="7305675" cy="1210310"/>
                <wp:effectExtent l="5715" t="3810" r="3810" b="0"/>
                <wp:wrapNone/>
                <wp:docPr id="11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675" cy="1210310"/>
                          <a:chOff x="0" y="-1"/>
                          <a:chExt cx="7315200" cy="1216153"/>
                        </a:xfrm>
                      </wpg:grpSpPr>
                      <wps:wsp>
                        <wps:cNvPr id="12" name="Retângulo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tâ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9491AA3" id="Grupo 149" o:spid="_x0000_s1026" style="position:absolute;margin-left:18.2pt;margin-top:18.8pt;width:575.25pt;height:95.3pt;z-index:251660288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231140</wp:posOffset>
                </wp:positionH>
                <wp:positionV relativeFrom="page">
                  <wp:posOffset>7044055</wp:posOffset>
                </wp:positionV>
                <wp:extent cx="7312660" cy="154940"/>
                <wp:effectExtent l="0" t="0" r="0" b="1905"/>
                <wp:wrapSquare wrapText="bothSides"/>
                <wp:docPr id="10" name="Caixa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266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B30" w:rsidRPr="00A25B30" w:rsidRDefault="00A25B30">
                            <w:pPr>
                              <w:pStyle w:val="SemEspaamento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Caixa de Texto 153" o:spid="_x0000_s1027" type="#_x0000_t202" style="position:absolute;margin-left:18.2pt;margin-top:554.65pt;width:575.8pt;height:12.2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" filled="f" stroked="f" strokeweight=".5pt">
                <v:textbox style="mso-fit-shape-to-text:t" inset="126pt,0,54pt,0">
                  <w:txbxContent>
                    <w:p w:rsidR="00A25B30" w:rsidRPr="00A25B30" w:rsidRDefault="00A25B30">
                      <w:pPr>
                        <w:pStyle w:val="SemEspaamento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25B30" w:rsidRDefault="00A25B30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br w:type="page"/>
      </w:r>
      <w:bookmarkStart w:id="0" w:name="_GoBack"/>
      <w:bookmarkEnd w:id="0"/>
    </w:p>
    <w:p w:rsidR="00A25B30" w:rsidRDefault="00A25B30">
      <w:pPr>
        <w:pStyle w:val="CabealhodoSumrio"/>
      </w:pPr>
      <w:r>
        <w:lastRenderedPageBreak/>
        <w:t>Sumário</w:t>
      </w:r>
    </w:p>
    <w:p w:rsidR="00D65B99" w:rsidRPr="00D65B99" w:rsidRDefault="00D65B99" w:rsidP="00D65B99">
      <w:pPr>
        <w:rPr>
          <w:lang w:eastAsia="en-US"/>
        </w:rPr>
      </w:pPr>
    </w:p>
    <w:p w:rsidR="00A25B30" w:rsidRDefault="00A25B30" w:rsidP="00A25B30">
      <w:pPr>
        <w:pStyle w:val="Sumrio1"/>
        <w:tabs>
          <w:tab w:val="right" w:leader="dot" w:pos="10087"/>
        </w:tabs>
      </w:pPr>
      <w:r>
        <w:rPr>
          <w:b/>
          <w:bCs/>
        </w:rPr>
        <w:t>1. Objetivos</w:t>
      </w:r>
      <w:r>
        <w:rPr>
          <w:b/>
          <w:bCs/>
        </w:rPr>
        <w:tab/>
      </w:r>
      <w:r w:rsidR="00A01391">
        <w:rPr>
          <w:b/>
          <w:bCs/>
        </w:rPr>
        <w:t>2</w:t>
      </w:r>
    </w:p>
    <w:p w:rsidR="00A25B30" w:rsidRPr="00D65B99" w:rsidRDefault="00D65B99" w:rsidP="00D65B99">
      <w:pPr>
        <w:pStyle w:val="Sumrio1"/>
        <w:tabs>
          <w:tab w:val="right" w:leader="dot" w:pos="10087"/>
        </w:tabs>
        <w:rPr>
          <w:b/>
          <w:bCs/>
        </w:rPr>
      </w:pPr>
      <w:r>
        <w:rPr>
          <w:b/>
          <w:bCs/>
        </w:rPr>
        <w:t xml:space="preserve">    1.2.</w:t>
      </w:r>
      <w:r w:rsidR="00000FC6">
        <w:rPr>
          <w:b/>
          <w:bCs/>
        </w:rPr>
        <w:t xml:space="preserve"> Processo de Integração Protheus x LeanTrack</w:t>
      </w:r>
      <w:r w:rsidR="00A25B30">
        <w:tab/>
      </w:r>
      <w:r w:rsidR="00A01391" w:rsidRPr="00A01391">
        <w:rPr>
          <w:b/>
        </w:rPr>
        <w:t>2</w:t>
      </w:r>
    </w:p>
    <w:p w:rsidR="00A25B30" w:rsidRDefault="00D65B99" w:rsidP="00D65B99">
      <w:pPr>
        <w:pStyle w:val="Sumrio3"/>
        <w:tabs>
          <w:tab w:val="right" w:leader="dot" w:pos="10087"/>
        </w:tabs>
        <w:ind w:left="0"/>
      </w:pPr>
      <w:r>
        <w:t>2. Processos</w:t>
      </w:r>
      <w:r w:rsidR="00A25B30">
        <w:tab/>
      </w:r>
      <w:r w:rsidR="00A01391">
        <w:t>2</w:t>
      </w:r>
    </w:p>
    <w:p w:rsidR="004477D6" w:rsidRPr="004477D6" w:rsidRDefault="00D65B99" w:rsidP="004477D6">
      <w:pPr>
        <w:pStyle w:val="Sumrio3"/>
        <w:tabs>
          <w:tab w:val="right" w:leader="dot" w:pos="10087"/>
        </w:tabs>
        <w:ind w:left="0"/>
        <w:rPr>
          <w:bCs/>
        </w:rPr>
      </w:pPr>
      <w:r>
        <w:t xml:space="preserve">   </w:t>
      </w:r>
      <w:r w:rsidR="007B56BA">
        <w:t xml:space="preserve"> </w:t>
      </w:r>
      <w:r>
        <w:t xml:space="preserve">2.1. </w:t>
      </w:r>
      <w:r w:rsidRPr="00D65B99">
        <w:t>Processo</w:t>
      </w:r>
      <w:r w:rsidR="00000FC6">
        <w:t xml:space="preserve"> -</w:t>
      </w:r>
      <w:r w:rsidRPr="00D65B99">
        <w:t xml:space="preserve"> </w:t>
      </w:r>
      <w:r w:rsidR="00000FC6">
        <w:t>Cadastro de Produtos</w:t>
      </w:r>
      <w:r w:rsidR="00AB6BD7">
        <w:t xml:space="preserve"> </w:t>
      </w:r>
      <w:r w:rsidR="00A25B30">
        <w:rPr>
          <w:b w:val="0"/>
          <w:bCs/>
        </w:rPr>
        <w:tab/>
      </w:r>
      <w:r w:rsidR="00A01391">
        <w:rPr>
          <w:bCs/>
        </w:rPr>
        <w:t>2</w:t>
      </w:r>
    </w:p>
    <w:p w:rsidR="007B56BA" w:rsidRDefault="00000FC6" w:rsidP="007B56BA">
      <w:pPr>
        <w:pStyle w:val="Sumrio3"/>
        <w:tabs>
          <w:tab w:val="right" w:leader="dot" w:pos="10087"/>
        </w:tabs>
        <w:ind w:left="0"/>
        <w:rPr>
          <w:bCs/>
        </w:rPr>
      </w:pPr>
      <w:r>
        <w:t xml:space="preserve">    </w:t>
      </w:r>
      <w:r w:rsidR="004477D6">
        <w:t xml:space="preserve">    </w:t>
      </w:r>
      <w:r w:rsidR="00F1582E">
        <w:t>2.1</w:t>
      </w:r>
      <w:r>
        <w:t>.</w:t>
      </w:r>
      <w:r w:rsidR="004477D6">
        <w:t>1.</w:t>
      </w:r>
      <w:r w:rsidR="007B56BA">
        <w:t xml:space="preserve"> </w:t>
      </w:r>
      <w:r w:rsidR="004477D6">
        <w:t>Descrição do Processo</w:t>
      </w:r>
      <w:r w:rsidR="007B56BA">
        <w:rPr>
          <w:b w:val="0"/>
          <w:bCs/>
        </w:rPr>
        <w:tab/>
      </w:r>
      <w:r w:rsidR="00A01391">
        <w:rPr>
          <w:bCs/>
        </w:rPr>
        <w:t>2</w:t>
      </w:r>
    </w:p>
    <w:p w:rsidR="004477D6" w:rsidRDefault="004477D6" w:rsidP="00F1582E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b/>
        </w:rPr>
        <w:t xml:space="preserve">    </w:t>
      </w:r>
      <w:r w:rsidRPr="004477D6">
        <w:rPr>
          <w:rFonts w:asciiTheme="minorHAnsi" w:hAnsiTheme="minorHAnsi" w:cstheme="minorHAnsi"/>
          <w:b/>
          <w:sz w:val="22"/>
          <w:szCs w:val="22"/>
        </w:rPr>
        <w:t>2.2. Processo - Cadastro de Ordens de Produção</w:t>
      </w:r>
      <w:r w:rsidRPr="004477D6">
        <w:rPr>
          <w:rFonts w:asciiTheme="minorHAnsi" w:hAnsiTheme="minorHAnsi" w:cstheme="minorHAnsi"/>
          <w:b/>
          <w:bCs/>
          <w:sz w:val="22"/>
          <w:szCs w:val="22"/>
        </w:rPr>
        <w:t>..........................................................................................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1582E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:rsidR="00F1582E" w:rsidRPr="004477D6" w:rsidRDefault="00F1582E" w:rsidP="00F1582E">
      <w:pPr>
        <w:spacing w:line="360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</w:rPr>
        <w:t xml:space="preserve">        </w:t>
      </w:r>
      <w:r w:rsidRPr="00F1582E">
        <w:rPr>
          <w:rFonts w:ascii="Calibri" w:hAnsi="Calibri" w:cs="Calibri"/>
          <w:b/>
          <w:sz w:val="22"/>
          <w:szCs w:val="22"/>
        </w:rPr>
        <w:t>2.2.</w:t>
      </w:r>
      <w:r>
        <w:rPr>
          <w:rFonts w:ascii="Calibri" w:hAnsi="Calibri" w:cs="Calibri"/>
          <w:b/>
          <w:sz w:val="22"/>
          <w:szCs w:val="22"/>
        </w:rPr>
        <w:t>1</w:t>
      </w:r>
      <w:r w:rsidRPr="00F1582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Descrição do Processo..................................</w:t>
      </w:r>
      <w:r w:rsidRPr="00F1582E">
        <w:rPr>
          <w:rFonts w:ascii="Calibri" w:hAnsi="Calibri" w:cs="Calibri"/>
          <w:b/>
          <w:bCs/>
          <w:sz w:val="22"/>
          <w:szCs w:val="22"/>
        </w:rPr>
        <w:t>..........................................................</w:t>
      </w:r>
      <w:r>
        <w:rPr>
          <w:rFonts w:ascii="Calibri" w:hAnsi="Calibri" w:cs="Calibri"/>
          <w:b/>
          <w:bCs/>
          <w:sz w:val="22"/>
          <w:szCs w:val="22"/>
        </w:rPr>
        <w:t>........................... 3</w:t>
      </w:r>
    </w:p>
    <w:p w:rsidR="00DB0515" w:rsidRDefault="00DB0515" w:rsidP="00DB0515">
      <w:pPr>
        <w:pStyle w:val="Sumrio3"/>
        <w:tabs>
          <w:tab w:val="right" w:leader="dot" w:pos="10087"/>
        </w:tabs>
        <w:ind w:left="0"/>
      </w:pPr>
      <w:r>
        <w:t xml:space="preserve">3. </w:t>
      </w:r>
      <w:r w:rsidR="006B6019">
        <w:t>Regras</w:t>
      </w:r>
      <w:r>
        <w:tab/>
      </w:r>
      <w:r w:rsidR="00F1582E">
        <w:t>4</w:t>
      </w:r>
    </w:p>
    <w:p w:rsidR="00CE7C0D" w:rsidRPr="00CE7C0D" w:rsidRDefault="00F1582E" w:rsidP="00F1582E">
      <w:pPr>
        <w:pStyle w:val="Sumrio3"/>
        <w:tabs>
          <w:tab w:val="right" w:leader="dot" w:pos="10087"/>
        </w:tabs>
        <w:ind w:left="0"/>
      </w:pPr>
      <w:r>
        <w:t>4</w:t>
      </w:r>
      <w:r w:rsidR="006B6019">
        <w:t xml:space="preserve">. </w:t>
      </w:r>
      <w:r w:rsidR="00970FA6">
        <w:t>RdMakes</w:t>
      </w:r>
      <w:r w:rsidR="006B6019">
        <w:tab/>
      </w:r>
      <w:r>
        <w:t>4</w:t>
      </w: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DB0515" w:rsidRPr="00DB0515" w:rsidRDefault="00DB0515" w:rsidP="00DB0515">
      <w:pPr>
        <w:rPr>
          <w:lang w:eastAsia="en-US"/>
        </w:rPr>
      </w:pPr>
    </w:p>
    <w:p w:rsidR="007B56BA" w:rsidRPr="007B56BA" w:rsidRDefault="007B56BA" w:rsidP="007B56BA">
      <w:pPr>
        <w:rPr>
          <w:lang w:eastAsia="en-US"/>
        </w:rPr>
      </w:pPr>
    </w:p>
    <w:p w:rsidR="00970FA6" w:rsidRDefault="00970FA6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AB6BD7" w:rsidRDefault="00AB6BD7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694083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000FC6" w:rsidRDefault="00000FC6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4477D6" w:rsidRDefault="004477D6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5210FB" w:rsidRDefault="005210FB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5210FB" w:rsidRDefault="005210FB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5210FB" w:rsidRDefault="005210FB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5210FB" w:rsidRDefault="005210FB" w:rsidP="00AB6BD7">
      <w:pPr>
        <w:tabs>
          <w:tab w:val="left" w:pos="3060"/>
        </w:tabs>
        <w:rPr>
          <w:rFonts w:ascii="Trebuchet MS" w:hAnsi="Trebuchet MS"/>
          <w:b/>
          <w:sz w:val="24"/>
          <w:szCs w:val="24"/>
        </w:rPr>
      </w:pPr>
    </w:p>
    <w:p w:rsidR="00B66C05" w:rsidRDefault="00F1582E" w:rsidP="005210FB">
      <w:pPr>
        <w:tabs>
          <w:tab w:val="left" w:pos="3060"/>
        </w:tabs>
        <w:rPr>
          <w:rFonts w:ascii="Calibri" w:hAnsi="Calibri" w:cs="Myriad Roman"/>
          <w:b/>
          <w:color w:val="000000"/>
          <w:sz w:val="28"/>
          <w:szCs w:val="28"/>
        </w:rPr>
      </w:pPr>
      <w:r>
        <w:rPr>
          <w:rFonts w:ascii="Trebuchet MS" w:hAnsi="Trebuchet MS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96E1A6" wp14:editId="5B5B8CDF">
                <wp:simplePos x="0" y="0"/>
                <wp:positionH relativeFrom="column">
                  <wp:posOffset>-64135</wp:posOffset>
                </wp:positionH>
                <wp:positionV relativeFrom="paragraph">
                  <wp:posOffset>252095</wp:posOffset>
                </wp:positionV>
                <wp:extent cx="4464685" cy="319405"/>
                <wp:effectExtent l="1270" t="2540" r="1270" b="1905"/>
                <wp:wrapSquare wrapText="bothSides"/>
                <wp:docPr id="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319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F16" w:rsidRPr="00E32644" w:rsidRDefault="00291F16" w:rsidP="00E32644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32644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 w:rsidRPr="00E32644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  <w:t>Objetivos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E1A6" id="Text Box 74" o:spid="_x0000_s1028" type="#_x0000_t202" style="position:absolute;margin-left:-5.05pt;margin-top:19.85pt;width:351.55pt;height:25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" stroked="f">
                <v:fill opacity="0"/>
                <v:textbox>
                  <w:txbxContent>
                    <w:p w:rsidR="00291F16" w:rsidRPr="00E32644" w:rsidRDefault="00291F16" w:rsidP="00E32644">
                      <w:pP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E32644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1</w:t>
                      </w:r>
                      <w:r w:rsidRPr="00E32644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ab/>
                        <w:t>Objetivos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23832AF" wp14:editId="20FD3E17">
            <wp:simplePos x="0" y="0"/>
            <wp:positionH relativeFrom="column">
              <wp:posOffset>-289560</wp:posOffset>
            </wp:positionH>
            <wp:positionV relativeFrom="paragraph">
              <wp:posOffset>216535</wp:posOffset>
            </wp:positionV>
            <wp:extent cx="6667500" cy="341630"/>
            <wp:effectExtent l="0" t="0" r="0" b="0"/>
            <wp:wrapSquare wrapText="bothSides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163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0FB" w:rsidRPr="005210FB" w:rsidRDefault="005210FB" w:rsidP="005210FB">
      <w:pPr>
        <w:tabs>
          <w:tab w:val="left" w:pos="3060"/>
        </w:tabs>
        <w:rPr>
          <w:rFonts w:asciiTheme="minorHAnsi" w:hAnsiTheme="minorHAnsi" w:cstheme="minorHAnsi"/>
          <w:b/>
          <w:sz w:val="28"/>
          <w:szCs w:val="28"/>
        </w:rPr>
      </w:pPr>
      <w:r w:rsidRPr="005210FB">
        <w:rPr>
          <w:rFonts w:asciiTheme="minorHAnsi" w:hAnsiTheme="minorHAnsi" w:cstheme="minorHAnsi"/>
          <w:b/>
          <w:sz w:val="28"/>
          <w:szCs w:val="28"/>
        </w:rPr>
        <w:t>1.1   Processo de Integração Protheus x LeanTrack</w:t>
      </w:r>
    </w:p>
    <w:p w:rsidR="00460378" w:rsidRPr="00460378" w:rsidRDefault="00460378" w:rsidP="00460378">
      <w:pPr>
        <w:autoSpaceDE w:val="0"/>
        <w:autoSpaceDN w:val="0"/>
        <w:adjustRightInd w:val="0"/>
        <w:ind w:left="720"/>
        <w:rPr>
          <w:rFonts w:ascii="Calibri" w:hAnsi="Calibri" w:cs="Calibri"/>
          <w:sz w:val="18"/>
          <w:szCs w:val="18"/>
        </w:rPr>
      </w:pPr>
    </w:p>
    <w:p w:rsidR="00615303" w:rsidRPr="009728F7" w:rsidRDefault="00694083" w:rsidP="009728F7">
      <w:pPr>
        <w:autoSpaceDE w:val="0"/>
        <w:autoSpaceDN w:val="0"/>
        <w:adjustRightInd w:val="0"/>
        <w:ind w:firstLine="720"/>
        <w:jc w:val="both"/>
        <w:rPr>
          <w:rFonts w:ascii="Calibri Light" w:hAnsi="Calibri Light" w:cs="Myriad Roman"/>
          <w:color w:val="000000"/>
          <w:sz w:val="22"/>
          <w:szCs w:val="22"/>
        </w:rPr>
      </w:pPr>
      <w:r>
        <w:rPr>
          <w:rFonts w:ascii="Calibri Light" w:hAnsi="Calibri Light" w:cs="Myriad Roman"/>
          <w:color w:val="000000"/>
          <w:sz w:val="22"/>
          <w:szCs w:val="22"/>
        </w:rPr>
        <w:t xml:space="preserve">O Seguinte documento tem como objetivo principal, descrever </w:t>
      </w:r>
      <w:r w:rsidR="00F1582E" w:rsidRPr="005B032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623570</wp:posOffset>
                </wp:positionV>
                <wp:extent cx="4464685" cy="271780"/>
                <wp:effectExtent l="5080" t="8890" r="6985" b="5080"/>
                <wp:wrapSquare wrapText="bothSides"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271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F16" w:rsidRPr="00E32644" w:rsidRDefault="00291F16" w:rsidP="00A12929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Processos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left:0;text-align:left;margin-left:11.75pt;margin-top:49.1pt;width:351.55pt;height:2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" stroked="f">
                <v:fill opacity="0"/>
                <v:textbox>
                  <w:txbxContent>
                    <w:p w:rsidR="00291F16" w:rsidRPr="00E32644" w:rsidRDefault="00291F16" w:rsidP="00A12929">
                      <w:pP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ab/>
                        <w:t xml:space="preserve">Processos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FC6">
        <w:rPr>
          <w:rFonts w:ascii="Calibri Light" w:hAnsi="Calibri Light" w:cs="Myriad Roman"/>
          <w:color w:val="000000"/>
          <w:sz w:val="22"/>
          <w:szCs w:val="22"/>
        </w:rPr>
        <w:t>a integração do sistema TOTVS Protheus com o sistema LeanTrack.</w:t>
      </w:r>
    </w:p>
    <w:p w:rsidR="009728F7" w:rsidRDefault="00F1582E" w:rsidP="000B61F0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2"/>
          <w:szCs w:val="22"/>
        </w:rPr>
      </w:pPr>
      <w:r w:rsidRPr="005B032F">
        <w:rPr>
          <w:rFonts w:ascii="Calibri" w:hAnsi="Calibri" w:cs="Calibri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263525</wp:posOffset>
            </wp:positionV>
            <wp:extent cx="6591300" cy="357505"/>
            <wp:effectExtent l="0" t="0" r="0" b="0"/>
            <wp:wrapSquare wrapText="bothSides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378" w:rsidRPr="00460378" w:rsidRDefault="00460378" w:rsidP="0043778F">
      <w:pPr>
        <w:pStyle w:val="PargrafodaLista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Calibri" w:hAnsi="Calibri" w:cs="Myriad Roman"/>
          <w:b/>
          <w:vanish/>
          <w:color w:val="000000"/>
          <w:sz w:val="28"/>
          <w:szCs w:val="28"/>
        </w:rPr>
      </w:pPr>
    </w:p>
    <w:p w:rsidR="00F72B0C" w:rsidRPr="00803FE7" w:rsidRDefault="00F72B0C" w:rsidP="00803FE7">
      <w:pPr>
        <w:pStyle w:val="PargrafodaLista"/>
        <w:autoSpaceDE w:val="0"/>
        <w:autoSpaceDN w:val="0"/>
        <w:adjustRightInd w:val="0"/>
        <w:ind w:left="0"/>
        <w:contextualSpacing w:val="0"/>
        <w:jc w:val="both"/>
        <w:rPr>
          <w:rFonts w:ascii="Calibri Light" w:hAnsi="Calibri Light" w:cs="Myriad Roman"/>
          <w:color w:val="000000"/>
          <w:sz w:val="22"/>
          <w:szCs w:val="22"/>
        </w:rPr>
      </w:pPr>
    </w:p>
    <w:p w:rsidR="00F72B0C" w:rsidRDefault="00000FC6" w:rsidP="0043778F">
      <w:pPr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  <w:r>
        <w:rPr>
          <w:rFonts w:ascii="Calibri" w:hAnsi="Calibri" w:cs="Myriad Roman"/>
          <w:b/>
          <w:color w:val="000000"/>
          <w:sz w:val="28"/>
          <w:szCs w:val="28"/>
        </w:rPr>
        <w:t>Processo – Cadastro de Produtos</w:t>
      </w:r>
    </w:p>
    <w:p w:rsidR="00040C07" w:rsidRDefault="00040C07" w:rsidP="00040C0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040C07" w:rsidRPr="00040C07" w:rsidRDefault="00000FC6" w:rsidP="00000FC6">
      <w:pPr>
        <w:autoSpaceDE w:val="0"/>
        <w:autoSpaceDN w:val="0"/>
        <w:adjustRightInd w:val="0"/>
        <w:ind w:left="720"/>
        <w:jc w:val="both"/>
        <w:rPr>
          <w:rFonts w:ascii="Calibri Light" w:hAnsi="Calibri Light" w:cs="Myriad Roman"/>
          <w:color w:val="000000"/>
          <w:sz w:val="22"/>
          <w:szCs w:val="22"/>
        </w:rPr>
      </w:pPr>
      <w:r>
        <w:rPr>
          <w:rFonts w:ascii="Calibri Light" w:hAnsi="Calibri Light" w:cs="Myriad Roman"/>
          <w:color w:val="000000"/>
          <w:sz w:val="22"/>
          <w:szCs w:val="22"/>
        </w:rPr>
        <w:t>O fluxo de cadastro de produtos foi integrado ao LeanTrack utilizando dois pontos específicos. Num primeiro momento em toda inclusão de um produto final/produto acabado (PA), depois em todas as alterações que forem feitas no cadastro destes produtos.</w:t>
      </w:r>
    </w:p>
    <w:p w:rsidR="00982008" w:rsidRDefault="00982008" w:rsidP="00367150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982008" w:rsidRDefault="0097732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  <w:r>
        <w:rPr>
          <w:rFonts w:ascii="Calibri" w:hAnsi="Calibri" w:cs="Myriad Roman"/>
          <w:b/>
          <w:color w:val="000000"/>
          <w:sz w:val="28"/>
          <w:szCs w:val="28"/>
        </w:rPr>
        <w:t>2.1.1</w:t>
      </w:r>
      <w:r>
        <w:rPr>
          <w:rFonts w:ascii="Calibri" w:hAnsi="Calibri" w:cs="Myriad Roman"/>
          <w:b/>
          <w:color w:val="000000"/>
          <w:sz w:val="28"/>
          <w:szCs w:val="28"/>
        </w:rPr>
        <w:tab/>
      </w:r>
      <w:r w:rsidR="00982008">
        <w:rPr>
          <w:rFonts w:ascii="Calibri" w:hAnsi="Calibri" w:cs="Myriad Roman"/>
          <w:b/>
          <w:color w:val="000000"/>
          <w:sz w:val="28"/>
          <w:szCs w:val="28"/>
        </w:rPr>
        <w:t xml:space="preserve">Descrição do Processo </w:t>
      </w:r>
    </w:p>
    <w:p w:rsidR="00982008" w:rsidRDefault="00982008" w:rsidP="00982008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tbl>
      <w:tblPr>
        <w:tblStyle w:val="SombreamentoMdio2-nfase5"/>
        <w:tblW w:w="0" w:type="auto"/>
        <w:tblLook w:val="04A0" w:firstRow="1" w:lastRow="0" w:firstColumn="1" w:lastColumn="0" w:noHBand="0" w:noVBand="1"/>
      </w:tblPr>
      <w:tblGrid>
        <w:gridCol w:w="1071"/>
        <w:gridCol w:w="1657"/>
        <w:gridCol w:w="4854"/>
        <w:gridCol w:w="2500"/>
      </w:tblGrid>
      <w:tr w:rsidR="00982008" w:rsidRPr="00C662C3" w:rsidTr="0044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:rsidR="00FF57A8" w:rsidRDefault="00FF57A8" w:rsidP="00FF57A8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982008" w:rsidRPr="00C662C3" w:rsidRDefault="00982008" w:rsidP="00FF57A8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#</w:t>
            </w:r>
          </w:p>
        </w:tc>
        <w:tc>
          <w:tcPr>
            <w:tcW w:w="1667" w:type="dxa"/>
          </w:tcPr>
          <w:p w:rsidR="00FF57A8" w:rsidRDefault="00FF57A8" w:rsidP="00FF57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982008" w:rsidRPr="00C662C3" w:rsidRDefault="00982008" w:rsidP="00FF57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Rotina</w:t>
            </w:r>
          </w:p>
        </w:tc>
        <w:tc>
          <w:tcPr>
            <w:tcW w:w="4987" w:type="dxa"/>
          </w:tcPr>
          <w:p w:rsidR="00FF57A8" w:rsidRDefault="00FF57A8" w:rsidP="00FF57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982008" w:rsidRPr="00C662C3" w:rsidRDefault="00982008" w:rsidP="00FF57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Descrição</w:t>
            </w:r>
          </w:p>
        </w:tc>
        <w:tc>
          <w:tcPr>
            <w:tcW w:w="2548" w:type="dxa"/>
          </w:tcPr>
          <w:p w:rsidR="00FF57A8" w:rsidRDefault="00FF57A8" w:rsidP="00291F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Opçã</w:t>
            </w:r>
            <w:r w:rsidR="00EF05C2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o</w:t>
            </w:r>
          </w:p>
          <w:p w:rsidR="00982008" w:rsidRPr="00C662C3" w:rsidRDefault="00982008" w:rsidP="00291F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P = Padrão</w:t>
            </w:r>
          </w:p>
          <w:p w:rsidR="00982008" w:rsidRPr="00C662C3" w:rsidRDefault="00982008" w:rsidP="00291F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E = Especifica</w:t>
            </w:r>
          </w:p>
        </w:tc>
      </w:tr>
      <w:tr w:rsidR="00982008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82008" w:rsidRPr="00792465" w:rsidRDefault="00982008" w:rsidP="00BD4F19">
            <w:pPr>
              <w:autoSpaceDE w:val="0"/>
              <w:autoSpaceDN w:val="0"/>
              <w:adjustRightInd w:val="0"/>
              <w:jc w:val="center"/>
            </w:pPr>
            <w:r w:rsidRPr="00BD4F19">
              <w:rPr>
                <w:rFonts w:ascii="Calibri" w:hAnsi="Calibri" w:cs="Myriad Roman"/>
                <w:color w:val="000000"/>
                <w:sz w:val="24"/>
                <w:szCs w:val="28"/>
              </w:rPr>
              <w:t>01</w:t>
            </w:r>
          </w:p>
        </w:tc>
        <w:tc>
          <w:tcPr>
            <w:tcW w:w="1667" w:type="dxa"/>
          </w:tcPr>
          <w:p w:rsidR="00982008" w:rsidRPr="00C662C3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Início</w:t>
            </w:r>
            <w:r>
              <w:t xml:space="preserve"> </w:t>
            </w:r>
          </w:p>
        </w:tc>
        <w:tc>
          <w:tcPr>
            <w:tcW w:w="4987" w:type="dxa"/>
          </w:tcPr>
          <w:p w:rsidR="00982008" w:rsidRPr="00C662C3" w:rsidRDefault="00982008" w:rsidP="00291F1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Início do Processo</w:t>
            </w:r>
          </w:p>
        </w:tc>
        <w:tc>
          <w:tcPr>
            <w:tcW w:w="2548" w:type="dxa"/>
          </w:tcPr>
          <w:p w:rsidR="00982008" w:rsidRPr="00792465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465">
              <w:t>-</w:t>
            </w:r>
          </w:p>
        </w:tc>
      </w:tr>
      <w:tr w:rsidR="00982008" w:rsidRPr="00C662C3" w:rsidTr="004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82008" w:rsidRDefault="00982008" w:rsidP="00145547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Pr="00792465" w:rsidRDefault="00982008" w:rsidP="00977327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792465">
              <w:rPr>
                <w:rFonts w:ascii="Calibri" w:hAnsi="Calibri" w:cs="Myriad Roman"/>
                <w:color w:val="000000"/>
                <w:sz w:val="24"/>
                <w:szCs w:val="28"/>
              </w:rPr>
              <w:t>02</w:t>
            </w:r>
          </w:p>
        </w:tc>
        <w:tc>
          <w:tcPr>
            <w:tcW w:w="1667" w:type="dxa"/>
          </w:tcPr>
          <w:p w:rsidR="00982008" w:rsidRDefault="00982008" w:rsidP="001455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Pr="00792465" w:rsidRDefault="00977327" w:rsidP="001455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MATA010</w:t>
            </w:r>
          </w:p>
        </w:tc>
        <w:tc>
          <w:tcPr>
            <w:tcW w:w="4987" w:type="dxa"/>
          </w:tcPr>
          <w:p w:rsidR="00977327" w:rsidRDefault="00977327" w:rsidP="0097732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Pr="00C662C3" w:rsidRDefault="00977327" w:rsidP="0097732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Rotina de cadastro de produtos. Realizar inclusões ou alterações de produtos finais e/ou produtos acabados.</w:t>
            </w:r>
          </w:p>
        </w:tc>
        <w:tc>
          <w:tcPr>
            <w:tcW w:w="2548" w:type="dxa"/>
          </w:tcPr>
          <w:p w:rsidR="00982008" w:rsidRDefault="00982008" w:rsidP="0097732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008" w:rsidRDefault="00982008" w:rsidP="0097732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008" w:rsidRDefault="00982008" w:rsidP="0097732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008" w:rsidRPr="00792465" w:rsidRDefault="00977327" w:rsidP="0097732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982008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03</w:t>
            </w:r>
          </w:p>
        </w:tc>
        <w:tc>
          <w:tcPr>
            <w:tcW w:w="1667" w:type="dxa"/>
          </w:tcPr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Default="00977327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MATA010PE</w:t>
            </w:r>
          </w:p>
        </w:tc>
        <w:tc>
          <w:tcPr>
            <w:tcW w:w="4987" w:type="dxa"/>
          </w:tcPr>
          <w:p w:rsidR="00982008" w:rsidRPr="003547B4" w:rsidRDefault="00977327" w:rsidP="00AC671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Ponto de entrada da rotina de cadastro de produtos. Os dados dos produtos serão enviados via webservice nos pontos de inclusão e alteração.</w:t>
            </w:r>
          </w:p>
        </w:tc>
        <w:tc>
          <w:tcPr>
            <w:tcW w:w="2548" w:type="dxa"/>
          </w:tcPr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2008" w:rsidRDefault="00982008" w:rsidP="0097732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2008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982008" w:rsidRPr="00C662C3" w:rsidTr="004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82008" w:rsidRDefault="00982008" w:rsidP="00291F16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Pr="00792465" w:rsidRDefault="00982008" w:rsidP="00291F16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792465">
              <w:rPr>
                <w:rFonts w:ascii="Calibri" w:hAnsi="Calibri" w:cs="Myriad Roman"/>
                <w:color w:val="000000"/>
                <w:sz w:val="24"/>
                <w:szCs w:val="28"/>
              </w:rPr>
              <w:t>0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667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982008" w:rsidRPr="00792465" w:rsidRDefault="00145547" w:rsidP="001455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LTPostProd</w:t>
            </w:r>
          </w:p>
        </w:tc>
        <w:tc>
          <w:tcPr>
            <w:tcW w:w="4987" w:type="dxa"/>
          </w:tcPr>
          <w:p w:rsidR="00982008" w:rsidRPr="00792465" w:rsidRDefault="00145547" w:rsidP="00FF57A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Rotina/função que envia informações dos produtos para LeanTrack.</w:t>
            </w:r>
          </w:p>
        </w:tc>
        <w:tc>
          <w:tcPr>
            <w:tcW w:w="2548" w:type="dxa"/>
          </w:tcPr>
          <w:p w:rsidR="00982008" w:rsidRDefault="00982008" w:rsidP="001455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008" w:rsidRPr="00792465" w:rsidRDefault="00982008" w:rsidP="00291F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982008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82008" w:rsidRPr="00792465" w:rsidRDefault="00982008" w:rsidP="00AC6710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</w:t>
            </w:r>
            <w:r w:rsidR="00145547">
              <w:rPr>
                <w:rFonts w:ascii="Calibri" w:hAnsi="Calibri" w:cs="Myriad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1667" w:type="dxa"/>
          </w:tcPr>
          <w:p w:rsidR="00982008" w:rsidRPr="00792465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Fim</w:t>
            </w:r>
          </w:p>
        </w:tc>
        <w:tc>
          <w:tcPr>
            <w:tcW w:w="4987" w:type="dxa"/>
          </w:tcPr>
          <w:p w:rsidR="00982008" w:rsidRPr="00E07416" w:rsidRDefault="00982008" w:rsidP="00291F1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E07416">
              <w:rPr>
                <w:rFonts w:ascii="Calibri" w:hAnsi="Calibri" w:cs="Myriad Roman"/>
                <w:color w:val="000000"/>
                <w:sz w:val="24"/>
                <w:szCs w:val="28"/>
              </w:rPr>
              <w:t>Final do processo.</w:t>
            </w:r>
          </w:p>
        </w:tc>
        <w:tc>
          <w:tcPr>
            <w:tcW w:w="2548" w:type="dxa"/>
          </w:tcPr>
          <w:p w:rsidR="00982008" w:rsidRPr="00E07416" w:rsidRDefault="00982008" w:rsidP="00291F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E07416">
              <w:rPr>
                <w:rFonts w:ascii="Calibri" w:hAnsi="Calibri" w:cs="Myriad Roman"/>
                <w:color w:val="000000"/>
                <w:sz w:val="24"/>
                <w:szCs w:val="28"/>
              </w:rPr>
              <w:t>-</w:t>
            </w:r>
          </w:p>
        </w:tc>
      </w:tr>
    </w:tbl>
    <w:p w:rsidR="00E246B0" w:rsidRDefault="00E246B0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45547" w:rsidRDefault="0014554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45547" w:rsidRDefault="0014554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45547" w:rsidRDefault="0014554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45547" w:rsidRDefault="0014554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45547" w:rsidRDefault="0014554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977327" w:rsidRDefault="00977327" w:rsidP="0043778F">
      <w:pPr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  <w:r>
        <w:rPr>
          <w:rFonts w:ascii="Calibri" w:hAnsi="Calibri" w:cs="Myriad Roman"/>
          <w:b/>
          <w:color w:val="000000"/>
          <w:sz w:val="28"/>
          <w:szCs w:val="28"/>
        </w:rPr>
        <w:lastRenderedPageBreak/>
        <w:t>Processo – Cadastro de Ordens de Produção</w:t>
      </w:r>
    </w:p>
    <w:p w:rsidR="00977327" w:rsidRDefault="00977327" w:rsidP="0097732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p w:rsidR="001B69A1" w:rsidRDefault="00977327" w:rsidP="00977327">
      <w:pPr>
        <w:autoSpaceDE w:val="0"/>
        <w:autoSpaceDN w:val="0"/>
        <w:adjustRightInd w:val="0"/>
        <w:ind w:left="720"/>
        <w:jc w:val="both"/>
        <w:rPr>
          <w:rFonts w:ascii="Calibri Light" w:hAnsi="Calibri Light" w:cs="Myriad Roman"/>
          <w:color w:val="000000"/>
          <w:sz w:val="22"/>
          <w:szCs w:val="22"/>
        </w:rPr>
      </w:pPr>
      <w:r>
        <w:rPr>
          <w:rFonts w:ascii="Calibri Light" w:hAnsi="Calibri Light" w:cs="Myriad Roman"/>
          <w:color w:val="000000"/>
          <w:sz w:val="22"/>
          <w:szCs w:val="22"/>
        </w:rPr>
        <w:t>O fluxo de cadastro de ordens de produção foi integrado ao LeanTrack utilizando três pontos específicos. Na inclusão, alteração e exclusão da ordem de produç</w:t>
      </w:r>
      <w:r w:rsidR="00145547">
        <w:rPr>
          <w:rFonts w:ascii="Calibri Light" w:hAnsi="Calibri Light" w:cs="Myriad Roman"/>
          <w:color w:val="000000"/>
          <w:sz w:val="22"/>
          <w:szCs w:val="22"/>
        </w:rPr>
        <w:t>ão.</w:t>
      </w:r>
    </w:p>
    <w:p w:rsidR="00145547" w:rsidRDefault="00145547" w:rsidP="00977327">
      <w:pPr>
        <w:autoSpaceDE w:val="0"/>
        <w:autoSpaceDN w:val="0"/>
        <w:adjustRightInd w:val="0"/>
        <w:ind w:left="720"/>
        <w:jc w:val="both"/>
        <w:rPr>
          <w:rFonts w:ascii="Calibri Light" w:hAnsi="Calibri Light" w:cs="Myriad Roman"/>
          <w:color w:val="000000"/>
          <w:sz w:val="22"/>
          <w:szCs w:val="22"/>
        </w:rPr>
      </w:pPr>
    </w:p>
    <w:p w:rsidR="00145547" w:rsidRPr="00977327" w:rsidRDefault="00145547" w:rsidP="00977327">
      <w:pPr>
        <w:autoSpaceDE w:val="0"/>
        <w:autoSpaceDN w:val="0"/>
        <w:adjustRightInd w:val="0"/>
        <w:ind w:left="720"/>
        <w:jc w:val="both"/>
        <w:rPr>
          <w:rFonts w:ascii="Calibri Light" w:hAnsi="Calibri Light" w:cs="Myriad Roman"/>
          <w:color w:val="000000"/>
          <w:sz w:val="22"/>
          <w:szCs w:val="22"/>
        </w:rPr>
      </w:pPr>
    </w:p>
    <w:p w:rsidR="00145547" w:rsidRDefault="00145547" w:rsidP="0014554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  <w:r>
        <w:rPr>
          <w:rFonts w:ascii="Calibri" w:hAnsi="Calibri" w:cs="Myriad Roman"/>
          <w:b/>
          <w:color w:val="000000"/>
          <w:sz w:val="28"/>
          <w:szCs w:val="28"/>
        </w:rPr>
        <w:t>2.2</w:t>
      </w:r>
      <w:r>
        <w:rPr>
          <w:rFonts w:ascii="Calibri" w:hAnsi="Calibri" w:cs="Myriad Roman"/>
          <w:b/>
          <w:color w:val="000000"/>
          <w:sz w:val="28"/>
          <w:szCs w:val="28"/>
        </w:rPr>
        <w:t>.1</w:t>
      </w:r>
      <w:r>
        <w:rPr>
          <w:rFonts w:ascii="Calibri" w:hAnsi="Calibri" w:cs="Myriad Roman"/>
          <w:b/>
          <w:color w:val="000000"/>
          <w:sz w:val="28"/>
          <w:szCs w:val="28"/>
        </w:rPr>
        <w:tab/>
        <w:t xml:space="preserve">Descrição do Processo </w:t>
      </w:r>
    </w:p>
    <w:p w:rsidR="00145547" w:rsidRDefault="00145547" w:rsidP="00145547">
      <w:pPr>
        <w:autoSpaceDE w:val="0"/>
        <w:autoSpaceDN w:val="0"/>
        <w:adjustRightInd w:val="0"/>
        <w:rPr>
          <w:rFonts w:ascii="Calibri" w:hAnsi="Calibri" w:cs="Myriad Roman"/>
          <w:b/>
          <w:color w:val="000000"/>
          <w:sz w:val="28"/>
          <w:szCs w:val="28"/>
        </w:rPr>
      </w:pPr>
    </w:p>
    <w:tbl>
      <w:tblPr>
        <w:tblStyle w:val="SombreamentoMdio2-nfase5"/>
        <w:tblW w:w="0" w:type="auto"/>
        <w:tblLook w:val="04A0" w:firstRow="1" w:lastRow="0" w:firstColumn="1" w:lastColumn="0" w:noHBand="0" w:noVBand="1"/>
      </w:tblPr>
      <w:tblGrid>
        <w:gridCol w:w="1071"/>
        <w:gridCol w:w="1658"/>
        <w:gridCol w:w="4853"/>
        <w:gridCol w:w="2500"/>
      </w:tblGrid>
      <w:tr w:rsidR="00145547" w:rsidRPr="00C662C3" w:rsidTr="0044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#</w:t>
            </w:r>
          </w:p>
        </w:tc>
        <w:tc>
          <w:tcPr>
            <w:tcW w:w="1667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Rotina</w:t>
            </w:r>
          </w:p>
        </w:tc>
        <w:tc>
          <w:tcPr>
            <w:tcW w:w="4987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</w:p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Descrição</w:t>
            </w:r>
          </w:p>
        </w:tc>
        <w:tc>
          <w:tcPr>
            <w:tcW w:w="2548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Opção</w:t>
            </w:r>
          </w:p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P = Padrão</w:t>
            </w:r>
          </w:p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</w:pPr>
            <w:r w:rsidRPr="00C662C3">
              <w:rPr>
                <w:rFonts w:ascii="Calibri" w:hAnsi="Calibri" w:cs="Myriad Roman"/>
                <w:b w:val="0"/>
                <w:bCs w:val="0"/>
                <w:color w:val="000000"/>
                <w:sz w:val="28"/>
                <w:szCs w:val="28"/>
              </w:rPr>
              <w:t>E = Especifica</w:t>
            </w:r>
          </w:p>
        </w:tc>
      </w:tr>
      <w:tr w:rsidR="00145547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</w:pPr>
            <w:r w:rsidRPr="00BD4F19">
              <w:rPr>
                <w:rFonts w:ascii="Calibri" w:hAnsi="Calibri" w:cs="Myriad Roman"/>
                <w:color w:val="000000"/>
                <w:sz w:val="24"/>
                <w:szCs w:val="28"/>
              </w:rPr>
              <w:t>01</w:t>
            </w:r>
          </w:p>
        </w:tc>
        <w:tc>
          <w:tcPr>
            <w:tcW w:w="1667" w:type="dxa"/>
          </w:tcPr>
          <w:p w:rsidR="00145547" w:rsidRPr="00C662C3" w:rsidRDefault="0014554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Início</w:t>
            </w:r>
            <w:r>
              <w:t xml:space="preserve"> </w:t>
            </w:r>
          </w:p>
        </w:tc>
        <w:tc>
          <w:tcPr>
            <w:tcW w:w="4987" w:type="dxa"/>
          </w:tcPr>
          <w:p w:rsidR="00145547" w:rsidRPr="00C662C3" w:rsidRDefault="00145547" w:rsidP="005216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Início do Processo</w:t>
            </w:r>
          </w:p>
        </w:tc>
        <w:tc>
          <w:tcPr>
            <w:tcW w:w="2548" w:type="dxa"/>
          </w:tcPr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465">
              <w:t>-</w:t>
            </w:r>
          </w:p>
        </w:tc>
      </w:tr>
      <w:tr w:rsidR="00145547" w:rsidRPr="00C662C3" w:rsidTr="004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792465">
              <w:rPr>
                <w:rFonts w:ascii="Calibri" w:hAnsi="Calibri" w:cs="Myriad Roman"/>
                <w:color w:val="000000"/>
                <w:sz w:val="24"/>
                <w:szCs w:val="28"/>
              </w:rPr>
              <w:t>02</w:t>
            </w:r>
          </w:p>
        </w:tc>
        <w:tc>
          <w:tcPr>
            <w:tcW w:w="1667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MATA650</w:t>
            </w:r>
          </w:p>
        </w:tc>
        <w:tc>
          <w:tcPr>
            <w:tcW w:w="4987" w:type="dxa"/>
          </w:tcPr>
          <w:p w:rsidR="00145547" w:rsidRPr="00C662C3" w:rsidRDefault="00145547" w:rsidP="0014554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Rotina de cadastro de 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ordens de produção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. Realizar inclus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ões, 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alterações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 e exclusões de ordens de produção.</w:t>
            </w:r>
          </w:p>
        </w:tc>
        <w:tc>
          <w:tcPr>
            <w:tcW w:w="2548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145547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03</w:t>
            </w:r>
          </w:p>
        </w:tc>
        <w:tc>
          <w:tcPr>
            <w:tcW w:w="1667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MTA650I</w:t>
            </w:r>
          </w:p>
        </w:tc>
        <w:tc>
          <w:tcPr>
            <w:tcW w:w="4987" w:type="dxa"/>
          </w:tcPr>
          <w:p w:rsidR="00145547" w:rsidRPr="003547B4" w:rsidRDefault="00145547" w:rsidP="0014554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Ponto de entrada da rotina de cadastro de 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ordens de produção na inclusão da ordem.</w:t>
            </w:r>
          </w:p>
        </w:tc>
        <w:tc>
          <w:tcPr>
            <w:tcW w:w="2548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145547" w:rsidRPr="00C662C3" w:rsidTr="004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792465">
              <w:rPr>
                <w:rFonts w:ascii="Calibri" w:hAnsi="Calibri" w:cs="Myriad Roman"/>
                <w:color w:val="000000"/>
                <w:sz w:val="24"/>
                <w:szCs w:val="28"/>
              </w:rPr>
              <w:t>0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667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1455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MTA650A</w:t>
            </w:r>
          </w:p>
        </w:tc>
        <w:tc>
          <w:tcPr>
            <w:tcW w:w="4987" w:type="dxa"/>
          </w:tcPr>
          <w:p w:rsidR="00145547" w:rsidRPr="00792465" w:rsidRDefault="00145547" w:rsidP="0014554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Ponto de entrada da rotina de cadastro de ordens de produção na 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alteração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 da ordem.</w:t>
            </w:r>
          </w:p>
        </w:tc>
        <w:tc>
          <w:tcPr>
            <w:tcW w:w="2548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145547" w:rsidRPr="00C662C3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05</w:t>
            </w:r>
          </w:p>
        </w:tc>
        <w:tc>
          <w:tcPr>
            <w:tcW w:w="1667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MTA650AE</w:t>
            </w:r>
          </w:p>
        </w:tc>
        <w:tc>
          <w:tcPr>
            <w:tcW w:w="4987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Ponto de entrada da rotina de cadastro de ordens de produção na 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exclusão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 da ordem.</w:t>
            </w:r>
          </w:p>
        </w:tc>
        <w:tc>
          <w:tcPr>
            <w:tcW w:w="2548" w:type="dxa"/>
          </w:tcPr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5547" w:rsidRDefault="00145547" w:rsidP="001455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145547" w:rsidRPr="00C662C3" w:rsidTr="004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1667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792465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LTPostOrder</w:t>
            </w:r>
          </w:p>
        </w:tc>
        <w:tc>
          <w:tcPr>
            <w:tcW w:w="4987" w:type="dxa"/>
          </w:tcPr>
          <w:p w:rsidR="00145547" w:rsidRPr="00E07416" w:rsidRDefault="00145547" w:rsidP="0014554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Rotina/função que envia informaç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ões das ordens de produção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 xml:space="preserve"> para LeanTrack.</w:t>
            </w:r>
          </w:p>
        </w:tc>
        <w:tc>
          <w:tcPr>
            <w:tcW w:w="2548" w:type="dxa"/>
          </w:tcPr>
          <w:p w:rsidR="00145547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</w:p>
          <w:p w:rsidR="00145547" w:rsidRPr="00E07416" w:rsidRDefault="00145547" w:rsidP="005216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E</w:t>
            </w:r>
          </w:p>
        </w:tc>
      </w:tr>
      <w:tr w:rsidR="004477D6" w:rsidRPr="00E07416" w:rsidTr="0044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CB1D67" w:rsidRPr="00792465" w:rsidRDefault="00CB1D67" w:rsidP="00CB1D67">
            <w:pPr>
              <w:autoSpaceDE w:val="0"/>
              <w:autoSpaceDN w:val="0"/>
              <w:adjustRightInd w:val="0"/>
              <w:jc w:val="center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0</w:t>
            </w: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1667" w:type="dxa"/>
          </w:tcPr>
          <w:p w:rsidR="00CB1D67" w:rsidRPr="00792465" w:rsidRDefault="00CB1D6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>
              <w:rPr>
                <w:rFonts w:ascii="Calibri" w:hAnsi="Calibri" w:cs="Myriad Roman"/>
                <w:color w:val="000000"/>
                <w:sz w:val="24"/>
                <w:szCs w:val="28"/>
              </w:rPr>
              <w:t>Fim</w:t>
            </w:r>
          </w:p>
        </w:tc>
        <w:tc>
          <w:tcPr>
            <w:tcW w:w="4987" w:type="dxa"/>
          </w:tcPr>
          <w:p w:rsidR="00CB1D67" w:rsidRPr="00E07416" w:rsidRDefault="00CB1D67" w:rsidP="005216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E07416">
              <w:rPr>
                <w:rFonts w:ascii="Calibri" w:hAnsi="Calibri" w:cs="Myriad Roman"/>
                <w:color w:val="000000"/>
                <w:sz w:val="24"/>
                <w:szCs w:val="28"/>
              </w:rPr>
              <w:t>Final do processo.</w:t>
            </w:r>
          </w:p>
        </w:tc>
        <w:tc>
          <w:tcPr>
            <w:tcW w:w="2548" w:type="dxa"/>
          </w:tcPr>
          <w:p w:rsidR="00CB1D67" w:rsidRPr="00E07416" w:rsidRDefault="00CB1D67" w:rsidP="005216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yriad Roman"/>
                <w:color w:val="000000"/>
                <w:sz w:val="24"/>
                <w:szCs w:val="28"/>
              </w:rPr>
            </w:pPr>
            <w:r w:rsidRPr="00E07416">
              <w:rPr>
                <w:rFonts w:ascii="Calibri" w:hAnsi="Calibri" w:cs="Myriad Roman"/>
                <w:color w:val="000000"/>
                <w:sz w:val="24"/>
                <w:szCs w:val="28"/>
              </w:rPr>
              <w:t>-</w:t>
            </w:r>
          </w:p>
        </w:tc>
      </w:tr>
    </w:tbl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145547" w:rsidRDefault="00145547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5210FB" w:rsidRDefault="005210FB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6B6019" w:rsidRDefault="00F1582E" w:rsidP="006B601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32F9F2A4" wp14:editId="39DE3B52">
            <wp:simplePos x="0" y="0"/>
            <wp:positionH relativeFrom="column">
              <wp:posOffset>-13970</wp:posOffset>
            </wp:positionH>
            <wp:positionV relativeFrom="paragraph">
              <wp:posOffset>179070</wp:posOffset>
            </wp:positionV>
            <wp:extent cx="6591300" cy="357505"/>
            <wp:effectExtent l="0" t="0" r="0" b="0"/>
            <wp:wrapSquare wrapText="bothSides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6860B" wp14:editId="32A111E3">
                <wp:simplePos x="0" y="0"/>
                <wp:positionH relativeFrom="column">
                  <wp:posOffset>229870</wp:posOffset>
                </wp:positionH>
                <wp:positionV relativeFrom="paragraph">
                  <wp:posOffset>206375</wp:posOffset>
                </wp:positionV>
                <wp:extent cx="4464685" cy="271780"/>
                <wp:effectExtent l="0" t="4445" r="2540" b="0"/>
                <wp:wrapSquare wrapText="bothSides"/>
                <wp:docPr id="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271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019" w:rsidRPr="00E32644" w:rsidRDefault="006B6019" w:rsidP="006B6019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Regras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860B" id="Text Box 101" o:spid="_x0000_s1030" type="#_x0000_t202" style="position:absolute;left:0;text-align:left;margin-left:18.1pt;margin-top:16.25pt;width:351.55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" stroked="f">
                <v:fill opacity="0"/>
                <v:textbox>
                  <w:txbxContent>
                    <w:p w:rsidR="006B6019" w:rsidRPr="00E32644" w:rsidRDefault="006B6019" w:rsidP="006B6019">
                      <w:pP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ab/>
                        <w:t xml:space="preserve">Regras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8FB" w:rsidRDefault="003248FB" w:rsidP="0096532C">
      <w:pPr>
        <w:autoSpaceDE w:val="0"/>
        <w:autoSpaceDN w:val="0"/>
        <w:adjustRightInd w:val="0"/>
        <w:ind w:firstLine="720"/>
        <w:jc w:val="both"/>
        <w:rPr>
          <w:rFonts w:ascii="Calibri Light" w:hAnsi="Calibri Light" w:cs="Tahoma"/>
          <w:sz w:val="22"/>
          <w:szCs w:val="22"/>
        </w:rPr>
      </w:pPr>
    </w:p>
    <w:p w:rsidR="00E9235D" w:rsidRDefault="00F16917" w:rsidP="0096532C">
      <w:pPr>
        <w:autoSpaceDE w:val="0"/>
        <w:autoSpaceDN w:val="0"/>
        <w:adjustRightInd w:val="0"/>
        <w:ind w:firstLine="72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sz w:val="22"/>
          <w:szCs w:val="22"/>
        </w:rPr>
        <w:t xml:space="preserve">Neste tópico será descrito </w:t>
      </w:r>
      <w:r w:rsidR="001A28A9">
        <w:rPr>
          <w:rFonts w:ascii="Calibri Light" w:hAnsi="Calibri Light" w:cs="Tahoma"/>
          <w:sz w:val="22"/>
          <w:szCs w:val="22"/>
        </w:rPr>
        <w:t>os</w:t>
      </w:r>
      <w:r>
        <w:rPr>
          <w:rFonts w:ascii="Calibri Light" w:hAnsi="Calibri Light" w:cs="Tahoma"/>
          <w:sz w:val="22"/>
          <w:szCs w:val="22"/>
        </w:rPr>
        <w:t xml:space="preserve"> pré-requisito</w:t>
      </w:r>
      <w:r w:rsidR="001A28A9">
        <w:rPr>
          <w:rFonts w:ascii="Calibri Light" w:hAnsi="Calibri Light" w:cs="Tahoma"/>
          <w:sz w:val="22"/>
          <w:szCs w:val="22"/>
        </w:rPr>
        <w:t>s</w:t>
      </w:r>
      <w:r w:rsidR="00CB1D67">
        <w:rPr>
          <w:rFonts w:ascii="Calibri Light" w:hAnsi="Calibri Light" w:cs="Tahoma"/>
          <w:sz w:val="22"/>
          <w:szCs w:val="22"/>
        </w:rPr>
        <w:t xml:space="preserve"> e informações adicionais sobre a integração.</w:t>
      </w:r>
    </w:p>
    <w:p w:rsidR="00E9235D" w:rsidRDefault="00E9235D" w:rsidP="00F16917">
      <w:pPr>
        <w:autoSpaceDE w:val="0"/>
        <w:autoSpaceDN w:val="0"/>
        <w:adjustRightInd w:val="0"/>
        <w:ind w:firstLine="720"/>
        <w:jc w:val="both"/>
        <w:rPr>
          <w:rFonts w:ascii="Calibri Light" w:hAnsi="Calibri Light" w:cs="Tahoma"/>
          <w:sz w:val="22"/>
          <w:szCs w:val="22"/>
        </w:rPr>
      </w:pPr>
    </w:p>
    <w:p w:rsidR="00FC766C" w:rsidRPr="001467DF" w:rsidRDefault="004477D6" w:rsidP="004477D6">
      <w:pPr>
        <w:autoSpaceDE w:val="0"/>
        <w:autoSpaceDN w:val="0"/>
        <w:adjustRightInd w:val="0"/>
        <w:jc w:val="both"/>
        <w:rPr>
          <w:rFonts w:ascii="Calibri Light" w:hAnsi="Calibri Light" w:cs="Tahoma"/>
          <w:b/>
          <w:sz w:val="24"/>
          <w:szCs w:val="22"/>
        </w:rPr>
      </w:pPr>
      <w:r>
        <w:rPr>
          <w:rFonts w:ascii="Calibri Light" w:hAnsi="Calibri Light" w:cs="Tahoma"/>
          <w:b/>
          <w:sz w:val="24"/>
          <w:szCs w:val="22"/>
        </w:rPr>
        <w:t>3.1</w:t>
      </w:r>
      <w:r>
        <w:rPr>
          <w:rFonts w:ascii="Calibri Light" w:hAnsi="Calibri Light" w:cs="Tahoma"/>
          <w:b/>
          <w:sz w:val="24"/>
          <w:szCs w:val="22"/>
        </w:rPr>
        <w:tab/>
      </w:r>
      <w:r w:rsidR="00FC766C" w:rsidRPr="001467DF">
        <w:rPr>
          <w:rFonts w:ascii="Calibri Light" w:hAnsi="Calibri Light" w:cs="Tahoma"/>
          <w:b/>
          <w:sz w:val="24"/>
          <w:szCs w:val="22"/>
        </w:rPr>
        <w:t xml:space="preserve">Parâmetros </w:t>
      </w:r>
    </w:p>
    <w:p w:rsidR="000C2300" w:rsidRDefault="000C2300" w:rsidP="000C2300">
      <w:pPr>
        <w:autoSpaceDE w:val="0"/>
        <w:autoSpaceDN w:val="0"/>
        <w:adjustRightInd w:val="0"/>
        <w:ind w:left="426"/>
        <w:jc w:val="both"/>
        <w:rPr>
          <w:rFonts w:ascii="Calibri Light" w:hAnsi="Calibri Light" w:cs="Tahoma"/>
          <w:sz w:val="22"/>
          <w:szCs w:val="22"/>
        </w:rPr>
      </w:pPr>
    </w:p>
    <w:p w:rsidR="00F1199D" w:rsidRDefault="00CB1D67" w:rsidP="0043778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sz w:val="22"/>
          <w:szCs w:val="22"/>
        </w:rPr>
        <w:t>LT_URL</w:t>
      </w:r>
      <w:r w:rsidR="00F1199D">
        <w:rPr>
          <w:rFonts w:ascii="Calibri Light" w:hAnsi="Calibri Light" w:cs="Tahoma"/>
          <w:sz w:val="22"/>
          <w:szCs w:val="22"/>
        </w:rPr>
        <w:t xml:space="preserve"> – Parâmetro que </w:t>
      </w:r>
      <w:r>
        <w:rPr>
          <w:rFonts w:ascii="Calibri Light" w:hAnsi="Calibri Light" w:cs="Tahoma"/>
          <w:sz w:val="22"/>
          <w:szCs w:val="22"/>
        </w:rPr>
        <w:t xml:space="preserve">deve conter a URL da API do LeanTrack. Exemplo: </w:t>
      </w:r>
      <w:r w:rsidRPr="00CB1D67">
        <w:rPr>
          <w:rFonts w:ascii="Calibri Light" w:hAnsi="Calibri Light" w:cs="Tahoma"/>
          <w:sz w:val="22"/>
          <w:szCs w:val="22"/>
        </w:rPr>
        <w:t>https://demo.leantrack.com.br</w:t>
      </w:r>
    </w:p>
    <w:p w:rsidR="000C2300" w:rsidRDefault="00CB1D67" w:rsidP="0043778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sz w:val="22"/>
          <w:szCs w:val="22"/>
        </w:rPr>
        <w:t>LT_PRODTPS</w:t>
      </w:r>
      <w:r w:rsidR="00000C09">
        <w:rPr>
          <w:rFonts w:ascii="Calibri Light" w:hAnsi="Calibri Light" w:cs="Tahoma"/>
          <w:sz w:val="22"/>
          <w:szCs w:val="22"/>
        </w:rPr>
        <w:t xml:space="preserve"> – Parâmetro que </w:t>
      </w:r>
      <w:r>
        <w:rPr>
          <w:rFonts w:ascii="Calibri Light" w:hAnsi="Calibri Light" w:cs="Tahoma"/>
          <w:sz w:val="22"/>
          <w:szCs w:val="22"/>
        </w:rPr>
        <w:t>conter os tipos de produtos que podem subir para o LeanTrack, separados por barra invertida. Exemplo: PA/ME/</w:t>
      </w:r>
    </w:p>
    <w:p w:rsidR="007A3FA5" w:rsidRPr="00000C09" w:rsidRDefault="007A3FA5" w:rsidP="00000C09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644C21" w:rsidRPr="00CB1D67" w:rsidRDefault="004477D6" w:rsidP="004477D6">
      <w:pPr>
        <w:autoSpaceDE w:val="0"/>
        <w:autoSpaceDN w:val="0"/>
        <w:adjustRightInd w:val="0"/>
        <w:jc w:val="both"/>
        <w:rPr>
          <w:rFonts w:ascii="Calibri Light" w:hAnsi="Calibri Light" w:cs="Tahoma"/>
          <w:b/>
          <w:sz w:val="24"/>
          <w:szCs w:val="22"/>
        </w:rPr>
      </w:pPr>
      <w:r>
        <w:rPr>
          <w:rFonts w:ascii="Calibri Light" w:hAnsi="Calibri Light" w:cs="Tahoma"/>
          <w:b/>
          <w:sz w:val="24"/>
          <w:szCs w:val="22"/>
        </w:rPr>
        <w:t>3.2</w:t>
      </w:r>
      <w:r>
        <w:rPr>
          <w:rFonts w:ascii="Calibri Light" w:hAnsi="Calibri Light" w:cs="Tahoma"/>
          <w:b/>
          <w:sz w:val="24"/>
          <w:szCs w:val="22"/>
        </w:rPr>
        <w:tab/>
      </w:r>
      <w:r w:rsidR="00CB1D67">
        <w:rPr>
          <w:rFonts w:ascii="Calibri Light" w:hAnsi="Calibri Light" w:cs="Tahoma"/>
          <w:b/>
          <w:sz w:val="24"/>
          <w:szCs w:val="22"/>
        </w:rPr>
        <w:t>Chave de Acesso da API</w:t>
      </w:r>
    </w:p>
    <w:p w:rsidR="00CB1D67" w:rsidRDefault="00CB1D67" w:rsidP="00CB1D67">
      <w:pPr>
        <w:autoSpaceDE w:val="0"/>
        <w:autoSpaceDN w:val="0"/>
        <w:adjustRightInd w:val="0"/>
        <w:ind w:left="426"/>
        <w:jc w:val="both"/>
        <w:rPr>
          <w:rFonts w:ascii="Calibri Light" w:hAnsi="Calibri Light" w:cs="Tahoma"/>
          <w:sz w:val="22"/>
          <w:szCs w:val="22"/>
        </w:rPr>
      </w:pPr>
    </w:p>
    <w:p w:rsidR="00C07C4A" w:rsidRPr="00CB1D67" w:rsidRDefault="00CB1D67" w:rsidP="0043778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sz w:val="22"/>
          <w:szCs w:val="22"/>
        </w:rPr>
        <w:t xml:space="preserve">Fonte LTGetToken – Responsável por conter a chave de acesso da API que deve ser gerada no LeanTrack, caminho (Menu -&gt; Integrações -&gt; API). A chave de ser colocada no formato char na variável </w:t>
      </w:r>
      <w:proofErr w:type="spellStart"/>
      <w:r>
        <w:rPr>
          <w:rFonts w:ascii="Calibri Light" w:hAnsi="Calibri Light" w:cs="Tahoma"/>
          <w:sz w:val="22"/>
          <w:szCs w:val="22"/>
        </w:rPr>
        <w:t>cAuthToken</w:t>
      </w:r>
      <w:proofErr w:type="spellEnd"/>
      <w:r>
        <w:rPr>
          <w:rFonts w:ascii="Calibri Light" w:hAnsi="Calibri Light" w:cs="Tahoma"/>
          <w:sz w:val="22"/>
          <w:szCs w:val="22"/>
        </w:rPr>
        <w:t>. Observação: Não foi utilizado a rotina de parâmetros (SX6) devido ao tamanho da chave de acesso.</w:t>
      </w:r>
    </w:p>
    <w:p w:rsidR="005576AC" w:rsidRDefault="005576AC" w:rsidP="00977327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A414DF" w:rsidRPr="005576AC" w:rsidRDefault="00A414DF" w:rsidP="00A414DF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p w:rsidR="0086650A" w:rsidRDefault="00F1582E" w:rsidP="00285565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  <w:r>
        <w:rPr>
          <w:rFonts w:ascii="Calibri Light" w:hAnsi="Calibri Light" w:cs="Tahoma"/>
          <w:noProof/>
          <w:sz w:val="22"/>
          <w:szCs w:val="22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240030</wp:posOffset>
            </wp:positionV>
            <wp:extent cx="6591300" cy="357505"/>
            <wp:effectExtent l="0" t="0" r="0" b="0"/>
            <wp:wrapSquare wrapText="bothSides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259080</wp:posOffset>
                </wp:positionV>
                <wp:extent cx="4464685" cy="271780"/>
                <wp:effectExtent l="5080" t="635" r="6985" b="3810"/>
                <wp:wrapSquare wrapText="bothSides"/>
                <wp:docPr id="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271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C41" w:rsidRPr="00E32644" w:rsidRDefault="004477D6" w:rsidP="00080C41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4</w:t>
                            </w:r>
                            <w:r w:rsidR="00080C41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FC766C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RdM</w:t>
                            </w:r>
                            <w:r w:rsidR="00285565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akes</w:t>
                            </w:r>
                            <w:r w:rsidR="00080C41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left:0;text-align:left;margin-left:19.25pt;margin-top:20.4pt;width:351.55pt;height:2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" stroked="f">
                <v:fill opacity="0"/>
                <v:textbox>
                  <w:txbxContent>
                    <w:p w:rsidR="00080C41" w:rsidRPr="00E32644" w:rsidRDefault="004477D6" w:rsidP="00080C41">
                      <w:pP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4</w:t>
                      </w:r>
                      <w:r w:rsidR="00080C41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FC766C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RdM</w:t>
                      </w:r>
                      <w:r w:rsidR="00285565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akes</w:t>
                      </w:r>
                      <w:r w:rsidR="00080C41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5565" w:rsidRPr="00285565" w:rsidRDefault="00285565" w:rsidP="00285565">
      <w:pPr>
        <w:autoSpaceDE w:val="0"/>
        <w:autoSpaceDN w:val="0"/>
        <w:adjustRightInd w:val="0"/>
        <w:jc w:val="both"/>
        <w:rPr>
          <w:rFonts w:ascii="Calibri Light" w:hAnsi="Calibri Light" w:cs="Tahoma"/>
          <w:sz w:val="22"/>
          <w:szCs w:val="22"/>
        </w:rPr>
      </w:pPr>
    </w:p>
    <w:tbl>
      <w:tblPr>
        <w:tblW w:w="10348" w:type="dxa"/>
        <w:tbl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single" w:sz="8" w:space="0" w:color="BBBBBB"/>
          <w:insideV w:val="single" w:sz="8" w:space="0" w:color="BBBBBB"/>
        </w:tblBorders>
        <w:tblLook w:val="04A0" w:firstRow="1" w:lastRow="0" w:firstColumn="1" w:lastColumn="0" w:noHBand="0" w:noVBand="1"/>
      </w:tblPr>
      <w:tblGrid>
        <w:gridCol w:w="1418"/>
        <w:gridCol w:w="8930"/>
      </w:tblGrid>
      <w:tr w:rsidR="00D65B99" w:rsidRPr="00CE5368" w:rsidTr="00CE5368">
        <w:tc>
          <w:tcPr>
            <w:tcW w:w="1418" w:type="dxa"/>
            <w:shd w:val="clear" w:color="auto" w:fill="E8E8E8"/>
          </w:tcPr>
          <w:p w:rsidR="00E776D3" w:rsidRPr="00CE5368" w:rsidRDefault="00CB1D67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LTGetToken</w:t>
            </w:r>
          </w:p>
        </w:tc>
        <w:tc>
          <w:tcPr>
            <w:tcW w:w="8930" w:type="dxa"/>
            <w:shd w:val="clear" w:color="auto" w:fill="E8E8E8"/>
          </w:tcPr>
          <w:p w:rsidR="00E776D3" w:rsidRPr="0028069A" w:rsidRDefault="00CB1D67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Cs/>
                <w:sz w:val="22"/>
                <w:szCs w:val="22"/>
              </w:rPr>
              <w:t>Rotina para informar a chave de acesso da API LeanTrack</w:t>
            </w:r>
          </w:p>
        </w:tc>
      </w:tr>
      <w:tr w:rsidR="00E776D3" w:rsidRPr="00CE5368" w:rsidTr="00CE5368">
        <w:tc>
          <w:tcPr>
            <w:tcW w:w="1418" w:type="dxa"/>
            <w:shd w:val="clear" w:color="auto" w:fill="D2D2D2"/>
          </w:tcPr>
          <w:p w:rsidR="00E776D3" w:rsidRPr="00CE5368" w:rsidRDefault="00CB1D67" w:rsidP="00CB1D6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LTPostProd</w:t>
            </w:r>
          </w:p>
        </w:tc>
        <w:tc>
          <w:tcPr>
            <w:tcW w:w="8930" w:type="dxa"/>
            <w:shd w:val="clear" w:color="auto" w:fill="D2D2D2"/>
          </w:tcPr>
          <w:p w:rsidR="00E776D3" w:rsidRPr="00CE5368" w:rsidRDefault="00080C41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Myriad Roman"/>
                <w:color w:val="000000"/>
                <w:sz w:val="22"/>
                <w:szCs w:val="22"/>
              </w:rPr>
            </w:pPr>
            <w:r w:rsidRPr="00CE5368">
              <w:rPr>
                <w:rFonts w:ascii="Calibri Light" w:hAnsi="Calibri Light" w:cs="Myriad Roman"/>
                <w:color w:val="000000"/>
                <w:sz w:val="22"/>
                <w:szCs w:val="22"/>
              </w:rPr>
              <w:t>R</w:t>
            </w:r>
            <w:r w:rsidR="00CB1D67">
              <w:rPr>
                <w:rFonts w:ascii="Calibri Light" w:hAnsi="Calibri Light" w:cs="Myriad Roman"/>
                <w:color w:val="000000"/>
                <w:sz w:val="22"/>
                <w:szCs w:val="22"/>
              </w:rPr>
              <w:t xml:space="preserve">otina </w:t>
            </w:r>
            <w:r w:rsidR="004477D6">
              <w:rPr>
                <w:rFonts w:ascii="Calibri Light" w:hAnsi="Calibri Light" w:cs="Myriad Roman"/>
                <w:color w:val="000000"/>
                <w:sz w:val="22"/>
                <w:szCs w:val="22"/>
              </w:rPr>
              <w:t>que envia os dados dos produtos via webservice</w:t>
            </w:r>
          </w:p>
        </w:tc>
      </w:tr>
      <w:tr w:rsidR="00E776D3" w:rsidRPr="00CE5368" w:rsidTr="00CE5368">
        <w:tc>
          <w:tcPr>
            <w:tcW w:w="1418" w:type="dxa"/>
            <w:shd w:val="clear" w:color="auto" w:fill="E8E8E8"/>
          </w:tcPr>
          <w:p w:rsidR="00E776D3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LTPostOrder</w:t>
            </w:r>
          </w:p>
        </w:tc>
        <w:tc>
          <w:tcPr>
            <w:tcW w:w="8930" w:type="dxa"/>
            <w:shd w:val="clear" w:color="auto" w:fill="E8E8E8"/>
          </w:tcPr>
          <w:p w:rsidR="00E776D3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Myriad Roman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>Rotina que envia os dados das ordens de produção via webservice</w:t>
            </w:r>
          </w:p>
        </w:tc>
      </w:tr>
      <w:tr w:rsidR="00E776D3" w:rsidRPr="00CE5368" w:rsidTr="00CE5368">
        <w:tc>
          <w:tcPr>
            <w:tcW w:w="1418" w:type="dxa"/>
            <w:shd w:val="clear" w:color="auto" w:fill="D2D2D2"/>
          </w:tcPr>
          <w:p w:rsidR="00E776D3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MATA010PE</w:t>
            </w:r>
          </w:p>
        </w:tc>
        <w:tc>
          <w:tcPr>
            <w:tcW w:w="8930" w:type="dxa"/>
            <w:shd w:val="clear" w:color="auto" w:fill="D2D2D2"/>
          </w:tcPr>
          <w:p w:rsidR="00E776D3" w:rsidRPr="00CE5368" w:rsidRDefault="004477D6" w:rsidP="004477D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sz w:val="22"/>
                <w:szCs w:val="22"/>
              </w:rPr>
            </w:pP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>Ponto de entrada (Modelo MVC) do Cadastro de Produtos</w:t>
            </w:r>
          </w:p>
        </w:tc>
      </w:tr>
      <w:tr w:rsidR="006F61F5" w:rsidRPr="00CE5368" w:rsidTr="00CE5368">
        <w:tc>
          <w:tcPr>
            <w:tcW w:w="1418" w:type="dxa"/>
            <w:shd w:val="clear" w:color="auto" w:fill="E8E8E8"/>
          </w:tcPr>
          <w:p w:rsidR="006F61F5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MTA650I</w:t>
            </w:r>
          </w:p>
        </w:tc>
        <w:tc>
          <w:tcPr>
            <w:tcW w:w="8930" w:type="dxa"/>
            <w:shd w:val="clear" w:color="auto" w:fill="E8E8E8"/>
          </w:tcPr>
          <w:p w:rsidR="006F61F5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Myriad Roman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>Ponto de entrada na inclusão da ordem de produção</w:t>
            </w:r>
          </w:p>
        </w:tc>
      </w:tr>
      <w:tr w:rsidR="00985535" w:rsidRPr="00CE5368" w:rsidTr="00CE5368">
        <w:tc>
          <w:tcPr>
            <w:tcW w:w="1418" w:type="dxa"/>
            <w:shd w:val="clear" w:color="auto" w:fill="D2D2D2"/>
          </w:tcPr>
          <w:p w:rsidR="00985535" w:rsidRPr="00CE5368" w:rsidRDefault="004477D6" w:rsidP="00CE5368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MTA650A</w:t>
            </w:r>
          </w:p>
        </w:tc>
        <w:tc>
          <w:tcPr>
            <w:tcW w:w="8930" w:type="dxa"/>
            <w:shd w:val="clear" w:color="auto" w:fill="D2D2D2"/>
          </w:tcPr>
          <w:p w:rsidR="00985535" w:rsidRPr="00CE5368" w:rsidRDefault="004477D6" w:rsidP="004477D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Myriad Roman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 xml:space="preserve">Ponto de entrada na </w:t>
            </w: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>alteração</w:t>
            </w: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 xml:space="preserve"> da ordem de produção</w:t>
            </w:r>
          </w:p>
        </w:tc>
      </w:tr>
      <w:tr w:rsidR="004477D6" w:rsidRPr="00CE5368" w:rsidTr="00CE5368">
        <w:tc>
          <w:tcPr>
            <w:tcW w:w="1418" w:type="dxa"/>
            <w:shd w:val="clear" w:color="auto" w:fill="E8E8E8"/>
          </w:tcPr>
          <w:p w:rsidR="004477D6" w:rsidRPr="00CE5368" w:rsidRDefault="004477D6" w:rsidP="004477D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Tahoma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Tahoma"/>
                <w:b/>
                <w:bCs/>
                <w:sz w:val="22"/>
                <w:szCs w:val="22"/>
              </w:rPr>
              <w:t>MTA650AE</w:t>
            </w:r>
          </w:p>
        </w:tc>
        <w:tc>
          <w:tcPr>
            <w:tcW w:w="8930" w:type="dxa"/>
            <w:shd w:val="clear" w:color="auto" w:fill="E8E8E8"/>
          </w:tcPr>
          <w:p w:rsidR="004477D6" w:rsidRPr="00CE5368" w:rsidRDefault="004477D6" w:rsidP="004477D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Myriad Roman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 xml:space="preserve">Ponto de entrada na </w:t>
            </w: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>exclusão</w:t>
            </w:r>
            <w:r>
              <w:rPr>
                <w:rFonts w:ascii="Calibri Light" w:hAnsi="Calibri Light" w:cs="Myriad Roman"/>
                <w:color w:val="000000"/>
                <w:sz w:val="22"/>
                <w:szCs w:val="22"/>
              </w:rPr>
              <w:t xml:space="preserve"> da ordem de produção</w:t>
            </w:r>
          </w:p>
        </w:tc>
      </w:tr>
    </w:tbl>
    <w:p w:rsidR="0086650A" w:rsidRPr="00C07C4A" w:rsidRDefault="0086650A" w:rsidP="00985535">
      <w:pPr>
        <w:rPr>
          <w:rFonts w:ascii="Calibri Light" w:hAnsi="Calibri Light" w:cs="Tahoma"/>
          <w:sz w:val="22"/>
          <w:szCs w:val="22"/>
        </w:rPr>
      </w:pPr>
    </w:p>
    <w:sectPr w:rsidR="0086650A" w:rsidRPr="00C07C4A" w:rsidSect="00AB6BD7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1872" w:right="1022" w:bottom="1138" w:left="1138" w:header="72" w:footer="302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8F" w:rsidRDefault="0043778F">
      <w:r>
        <w:separator/>
      </w:r>
    </w:p>
  </w:endnote>
  <w:endnote w:type="continuationSeparator" w:id="0">
    <w:p w:rsidR="0043778F" w:rsidRDefault="0043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Roman">
    <w:altName w:val="Myriad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4"/>
      <w:gridCol w:w="4408"/>
    </w:tblGrid>
    <w:tr w:rsidR="00291F16" w:rsidTr="00594649">
      <w:trPr>
        <w:trHeight w:hRule="exact" w:val="115"/>
        <w:jc w:val="center"/>
      </w:trPr>
      <w:tc>
        <w:tcPr>
          <w:tcW w:w="5785" w:type="dxa"/>
          <w:shd w:val="clear" w:color="auto" w:fill="5B9BD5"/>
          <w:tcMar>
            <w:top w:w="0" w:type="dxa"/>
            <w:bottom w:w="0" w:type="dxa"/>
          </w:tcMar>
        </w:tcPr>
        <w:p w:rsidR="00291F16" w:rsidRDefault="00291F16" w:rsidP="00D2411C">
          <w:pPr>
            <w:pStyle w:val="Cabealho"/>
            <w:rPr>
              <w:caps/>
              <w:sz w:val="18"/>
            </w:rPr>
          </w:pPr>
        </w:p>
      </w:tc>
      <w:tc>
        <w:tcPr>
          <w:tcW w:w="4532" w:type="dxa"/>
          <w:shd w:val="clear" w:color="auto" w:fill="5B9BD5"/>
          <w:tcMar>
            <w:top w:w="0" w:type="dxa"/>
            <w:bottom w:w="0" w:type="dxa"/>
          </w:tcMar>
        </w:tcPr>
        <w:p w:rsidR="00291F16" w:rsidRDefault="00291F16" w:rsidP="00D2411C">
          <w:pPr>
            <w:pStyle w:val="Cabealho"/>
            <w:jc w:val="right"/>
            <w:rPr>
              <w:caps/>
              <w:sz w:val="18"/>
            </w:rPr>
          </w:pPr>
        </w:p>
      </w:tc>
    </w:tr>
    <w:tr w:rsidR="00291F16" w:rsidTr="00594649">
      <w:trPr>
        <w:jc w:val="center"/>
      </w:trPr>
      <w:tc>
        <w:tcPr>
          <w:tcW w:w="5785" w:type="dxa"/>
          <w:shd w:val="clear" w:color="auto" w:fill="auto"/>
          <w:vAlign w:val="center"/>
        </w:tcPr>
        <w:p w:rsidR="00291F16" w:rsidRPr="00AB6BD7" w:rsidRDefault="00AB6BD7" w:rsidP="00D2411C">
          <w:pPr>
            <w:pStyle w:val="Rodap"/>
            <w:rPr>
              <w:caps/>
              <w:sz w:val="18"/>
              <w:szCs w:val="18"/>
              <w:lang w:val="pt-BR"/>
            </w:rPr>
          </w:pPr>
          <w:r>
            <w:rPr>
              <w:caps/>
              <w:sz w:val="18"/>
              <w:szCs w:val="18"/>
              <w:lang w:val="pt-BR"/>
            </w:rPr>
            <w:t>marcos natã santos</w:t>
          </w:r>
          <w:r w:rsidR="00291F16">
            <w:rPr>
              <w:caps/>
              <w:sz w:val="18"/>
              <w:szCs w:val="18"/>
              <w:lang w:val="pt-BR"/>
            </w:rPr>
            <w:t xml:space="preserve"> – aNALISTA DE dESENVOLVIMENTO</w:t>
          </w:r>
        </w:p>
      </w:tc>
      <w:tc>
        <w:tcPr>
          <w:tcW w:w="4532" w:type="dxa"/>
          <w:shd w:val="clear" w:color="auto" w:fill="auto"/>
          <w:vAlign w:val="center"/>
        </w:tcPr>
        <w:p w:rsidR="00291F16" w:rsidRPr="003A427C" w:rsidRDefault="00291F16" w:rsidP="00D2411C">
          <w:pPr>
            <w:pStyle w:val="Rodap"/>
            <w:jc w:val="right"/>
            <w:rPr>
              <w:caps/>
              <w:color w:val="808080"/>
              <w:sz w:val="18"/>
              <w:szCs w:val="18"/>
            </w:rPr>
          </w:pPr>
          <w:r w:rsidRPr="003A427C">
            <w:rPr>
              <w:caps/>
              <w:color w:val="808080"/>
              <w:sz w:val="18"/>
              <w:szCs w:val="18"/>
            </w:rPr>
            <w:fldChar w:fldCharType="begin"/>
          </w:r>
          <w:r w:rsidRPr="003A427C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3A427C">
            <w:rPr>
              <w:caps/>
              <w:color w:val="808080"/>
              <w:sz w:val="18"/>
              <w:szCs w:val="18"/>
            </w:rPr>
            <w:fldChar w:fldCharType="separate"/>
          </w:r>
          <w:r w:rsidR="005210FB" w:rsidRPr="005210FB">
            <w:rPr>
              <w:caps/>
              <w:noProof/>
              <w:color w:val="808080"/>
              <w:sz w:val="18"/>
              <w:szCs w:val="18"/>
              <w:lang w:val="pt-BR"/>
            </w:rPr>
            <w:t>4</w:t>
          </w:r>
          <w:r w:rsidRPr="003A427C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291F16" w:rsidRPr="0053491F" w:rsidRDefault="00F1582E" w:rsidP="00AA6D90">
    <w:pPr>
      <w:pStyle w:val="Rodap"/>
      <w:tabs>
        <w:tab w:val="clear" w:pos="8640"/>
        <w:tab w:val="right" w:pos="8505"/>
      </w:tabs>
      <w:ind w:firstLine="567"/>
      <w:jc w:val="both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4177665</wp:posOffset>
              </wp:positionH>
              <wp:positionV relativeFrom="paragraph">
                <wp:posOffset>-24130</wp:posOffset>
              </wp:positionV>
              <wp:extent cx="1971675" cy="231140"/>
              <wp:effectExtent l="4445" t="0" r="0" b="1905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16" w:rsidRPr="004D365D" w:rsidRDefault="00291F16" w:rsidP="00891231">
                          <w:pP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3" type="#_x0000_t202" style="position:absolute;left:0;text-align:left;margin-left:328.95pt;margin-top:-1.9pt;width:155.25pt;height:18.2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" filled="f" stroked="f">
              <v:textbox style="mso-fit-shape-to-text:t">
                <w:txbxContent>
                  <w:p w:rsidR="00291F16" w:rsidRPr="004D365D" w:rsidRDefault="00291F16" w:rsidP="00891231">
                    <w:pPr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F16" w:rsidRDefault="00291F16" w:rsidP="003A427C">
    <w:pPr>
      <w:pStyle w:val="Rodap"/>
      <w:tabs>
        <w:tab w:val="clear" w:pos="4320"/>
        <w:tab w:val="clear" w:pos="8640"/>
        <w:tab w:val="left" w:pos="11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8F" w:rsidRDefault="0043778F">
      <w:r>
        <w:separator/>
      </w:r>
    </w:p>
  </w:footnote>
  <w:footnote w:type="continuationSeparator" w:id="0">
    <w:p w:rsidR="0043778F" w:rsidRDefault="0043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F16" w:rsidRPr="00E360B6" w:rsidRDefault="00291F16" w:rsidP="00E360B6">
    <w:pPr>
      <w:pStyle w:val="Cabealho"/>
      <w:tabs>
        <w:tab w:val="clear" w:pos="4320"/>
        <w:tab w:val="clear" w:pos="8640"/>
        <w:tab w:val="center" w:pos="4253"/>
        <w:tab w:val="right" w:pos="8505"/>
      </w:tabs>
      <w:ind w:firstLine="1418"/>
      <w:rPr>
        <w:rFonts w:ascii="Calibri" w:hAnsi="Calibri"/>
        <w:b/>
        <w:color w:val="FFFFFF"/>
        <w:sz w:val="32"/>
        <w:szCs w:val="32"/>
        <w:lang w:val="pt-BR"/>
      </w:rPr>
    </w:pPr>
    <w:r>
      <w:rPr>
        <w:rFonts w:ascii="Calibri" w:hAnsi="Calibri"/>
        <w:b/>
        <w:noProof/>
        <w:color w:val="FFFFFF"/>
        <w:sz w:val="32"/>
        <w:szCs w:val="32"/>
        <w:lang w:val="pt-BR"/>
      </w:rPr>
      <w:t xml:space="preserve">                    Boletim Técnico</w:t>
    </w:r>
  </w:p>
  <w:tbl>
    <w:tblPr>
      <w:tblW w:w="10632" w:type="dxa"/>
      <w:tblInd w:w="-176" w:type="dxa"/>
      <w:tblLayout w:type="fixed"/>
      <w:tblLook w:val="04A0" w:firstRow="1" w:lastRow="0" w:firstColumn="1" w:lastColumn="0" w:noHBand="0" w:noVBand="1"/>
    </w:tblPr>
    <w:tblGrid>
      <w:gridCol w:w="2694"/>
      <w:gridCol w:w="5245"/>
      <w:gridCol w:w="2693"/>
    </w:tblGrid>
    <w:tr w:rsidR="00291F16" w:rsidTr="00D2411C">
      <w:trPr>
        <w:trHeight w:val="410"/>
      </w:trPr>
      <w:tc>
        <w:tcPr>
          <w:tcW w:w="2694" w:type="dxa"/>
          <w:shd w:val="clear" w:color="auto" w:fill="auto"/>
        </w:tcPr>
        <w:p w:rsidR="00291F16" w:rsidRDefault="00F1582E" w:rsidP="003A427C">
          <w:pPr>
            <w:pStyle w:val="Cabealho"/>
            <w:tabs>
              <w:tab w:val="clear" w:pos="4320"/>
              <w:tab w:val="clear" w:pos="8640"/>
              <w:tab w:val="left" w:pos="9100"/>
            </w:tabs>
            <w:jc w:val="right"/>
          </w:pPr>
          <w:r w:rsidRPr="003A427C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>
                    <wp:simplePos x="0" y="0"/>
                    <wp:positionH relativeFrom="column">
                      <wp:posOffset>1464945</wp:posOffset>
                    </wp:positionH>
                    <wp:positionV relativeFrom="paragraph">
                      <wp:posOffset>408305</wp:posOffset>
                    </wp:positionV>
                    <wp:extent cx="3318510" cy="328295"/>
                    <wp:effectExtent l="0" t="0" r="0" b="0"/>
                    <wp:wrapNone/>
                    <wp:docPr id="3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8510" cy="328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z w:val="28"/>
                                  </w:rPr>
                                  <w:t>Especificação de Processos</w:t>
                                </w: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Pr="00A04B30" w:rsidRDefault="00291F16" w:rsidP="003A427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2" type="#_x0000_t202" style="position:absolute;left:0;text-align:left;margin-left:115.35pt;margin-top:32.15pt;width:261.3pt;height:2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ZotgIAALo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" o:allowincell="f" filled="f" stroked="f">
                    <v:textbox>
                      <w:txbxContent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Especificação de Processos</w:t>
                          </w: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Pr="00A04B30" w:rsidRDefault="00291F16" w:rsidP="003A427C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91F16" w:rsidRPr="003A427C" w:rsidRDefault="00291F16" w:rsidP="003A427C">
          <w:pPr>
            <w:rPr>
              <w:lang w:val="x-none" w:eastAsia="x-none"/>
            </w:rPr>
          </w:pPr>
        </w:p>
        <w:p w:rsidR="00291F16" w:rsidRPr="003A427C" w:rsidRDefault="00291F16" w:rsidP="00D2411C">
          <w:pPr>
            <w:ind w:left="174"/>
            <w:jc w:val="center"/>
            <w:rPr>
              <w:lang w:val="x-none" w:eastAsia="x-none"/>
            </w:rPr>
          </w:pPr>
        </w:p>
      </w:tc>
      <w:tc>
        <w:tcPr>
          <w:tcW w:w="5245" w:type="dxa"/>
          <w:shd w:val="clear" w:color="auto" w:fill="auto"/>
        </w:tcPr>
        <w:p w:rsidR="00291F16" w:rsidRDefault="00291F16" w:rsidP="003A427C">
          <w:pPr>
            <w:pStyle w:val="Cabealho"/>
            <w:tabs>
              <w:tab w:val="clear" w:pos="4320"/>
              <w:tab w:val="clear" w:pos="8640"/>
              <w:tab w:val="left" w:pos="9100"/>
            </w:tabs>
            <w:jc w:val="right"/>
          </w:pPr>
        </w:p>
      </w:tc>
      <w:tc>
        <w:tcPr>
          <w:tcW w:w="2693" w:type="dxa"/>
          <w:shd w:val="clear" w:color="auto" w:fill="auto"/>
        </w:tcPr>
        <w:p w:rsidR="00291F16" w:rsidRDefault="00291F16" w:rsidP="00D2411C">
          <w:pPr>
            <w:pStyle w:val="Cabealho"/>
            <w:tabs>
              <w:tab w:val="clear" w:pos="4320"/>
              <w:tab w:val="clear" w:pos="8640"/>
              <w:tab w:val="left" w:pos="9100"/>
            </w:tabs>
            <w:ind w:left="-113"/>
            <w:jc w:val="right"/>
          </w:pPr>
        </w:p>
      </w:tc>
    </w:tr>
  </w:tbl>
  <w:p w:rsidR="00291F16" w:rsidRPr="00CA5628" w:rsidRDefault="00291F16" w:rsidP="00CA5628">
    <w:pPr>
      <w:pStyle w:val="Cabealho"/>
      <w:tabs>
        <w:tab w:val="clear" w:pos="4320"/>
        <w:tab w:val="clear" w:pos="8640"/>
        <w:tab w:val="left" w:pos="6705"/>
      </w:tabs>
      <w:jc w:val="both"/>
      <w:rPr>
        <w:rFonts w:ascii="Calibri" w:hAnsi="Calibri"/>
        <w:b/>
        <w:color w:val="FFFFFF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F16" w:rsidRDefault="00291F16" w:rsidP="00AF3377">
    <w:pPr>
      <w:pStyle w:val="Cabealho"/>
      <w:tabs>
        <w:tab w:val="clear" w:pos="4320"/>
        <w:tab w:val="clear" w:pos="8640"/>
        <w:tab w:val="left" w:pos="9100"/>
      </w:tabs>
      <w:jc w:val="right"/>
    </w:pPr>
    <w:r>
      <w:rPr>
        <w:lang w:val="pt-BR"/>
      </w:rPr>
      <w:t xml:space="preserve">                                                                                                                                 </w:t>
    </w:r>
  </w:p>
  <w:tbl>
    <w:tblPr>
      <w:tblW w:w="11482" w:type="dxa"/>
      <w:tblInd w:w="-601" w:type="dxa"/>
      <w:tblLook w:val="04A0" w:firstRow="1" w:lastRow="0" w:firstColumn="1" w:lastColumn="0" w:noHBand="0" w:noVBand="1"/>
    </w:tblPr>
    <w:tblGrid>
      <w:gridCol w:w="2694"/>
      <w:gridCol w:w="6030"/>
      <w:gridCol w:w="2758"/>
    </w:tblGrid>
    <w:tr w:rsidR="00291F16" w:rsidTr="003A427C">
      <w:trPr>
        <w:trHeight w:val="410"/>
      </w:trPr>
      <w:tc>
        <w:tcPr>
          <w:tcW w:w="2694" w:type="dxa"/>
          <w:shd w:val="clear" w:color="auto" w:fill="auto"/>
        </w:tcPr>
        <w:p w:rsidR="00291F16" w:rsidRDefault="00F1582E" w:rsidP="003A427C">
          <w:pPr>
            <w:pStyle w:val="Cabealho"/>
            <w:tabs>
              <w:tab w:val="clear" w:pos="4320"/>
              <w:tab w:val="clear" w:pos="8640"/>
              <w:tab w:val="left" w:pos="9100"/>
            </w:tabs>
            <w:jc w:val="right"/>
          </w:pPr>
          <w:r w:rsidRPr="003A427C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>
                    <wp:simplePos x="0" y="0"/>
                    <wp:positionH relativeFrom="column">
                      <wp:posOffset>1464945</wp:posOffset>
                    </wp:positionH>
                    <wp:positionV relativeFrom="paragraph">
                      <wp:posOffset>408305</wp:posOffset>
                    </wp:positionV>
                    <wp:extent cx="3318510" cy="328295"/>
                    <wp:effectExtent l="0" t="0" r="0" b="0"/>
                    <wp:wrapNone/>
                    <wp:docPr id="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8510" cy="328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z w:val="28"/>
                                  </w:rPr>
                                  <w:t xml:space="preserve">   Especificação de Processos</w:t>
                                </w: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  <w:p w:rsidR="00291F16" w:rsidRPr="00A04B30" w:rsidRDefault="00291F16" w:rsidP="00E913C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4" type="#_x0000_t202" style="position:absolute;left:0;text-align:left;margin-left:115.35pt;margin-top:32.15pt;width:261.3pt;height: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MuA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" o:allowincell="f" filled="f" stroked="f">
                    <v:textbox>
                      <w:txbxContent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  Especificação de Processos</w:t>
                          </w: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:rsidR="00291F16" w:rsidRPr="00A04B30" w:rsidRDefault="00291F16" w:rsidP="00E913C8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91F16" w:rsidRPr="003A427C" w:rsidRDefault="00F1582E" w:rsidP="00AF3377">
          <w:pPr>
            <w:rPr>
              <w:lang w:val="x-none" w:eastAsia="x-none"/>
            </w:rPr>
          </w:pPr>
          <w:r w:rsidRPr="00AF3377"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79375</wp:posOffset>
                </wp:positionV>
                <wp:extent cx="1710690" cy="690245"/>
                <wp:effectExtent l="0" t="0" r="0" b="0"/>
                <wp:wrapNone/>
                <wp:docPr id="29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91F16" w:rsidRPr="003A427C" w:rsidRDefault="00291F16" w:rsidP="003A427C">
          <w:pPr>
            <w:jc w:val="center"/>
            <w:rPr>
              <w:lang w:val="x-none" w:eastAsia="x-none"/>
            </w:rPr>
          </w:pPr>
        </w:p>
      </w:tc>
      <w:tc>
        <w:tcPr>
          <w:tcW w:w="6030" w:type="dxa"/>
          <w:shd w:val="clear" w:color="auto" w:fill="auto"/>
        </w:tcPr>
        <w:p w:rsidR="00291F16" w:rsidRDefault="00291F16" w:rsidP="003A427C">
          <w:pPr>
            <w:pStyle w:val="Cabealho"/>
            <w:tabs>
              <w:tab w:val="clear" w:pos="4320"/>
              <w:tab w:val="clear" w:pos="8640"/>
              <w:tab w:val="left" w:pos="9100"/>
            </w:tabs>
            <w:jc w:val="right"/>
          </w:pPr>
        </w:p>
      </w:tc>
      <w:tc>
        <w:tcPr>
          <w:tcW w:w="2758" w:type="dxa"/>
          <w:shd w:val="clear" w:color="auto" w:fill="auto"/>
        </w:tcPr>
        <w:p w:rsidR="00291F16" w:rsidRDefault="00F1582E" w:rsidP="003A427C">
          <w:pPr>
            <w:pStyle w:val="Cabealho"/>
            <w:tabs>
              <w:tab w:val="clear" w:pos="4320"/>
              <w:tab w:val="clear" w:pos="8640"/>
              <w:tab w:val="left" w:pos="9100"/>
            </w:tabs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609725" cy="1143000"/>
                <wp:effectExtent l="0" t="0" r="0" b="0"/>
                <wp:docPr id="7" name="Imagem 7" descr="Lin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in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1F16" w:rsidRDefault="00291F16" w:rsidP="00AF3377">
    <w:pPr>
      <w:pStyle w:val="Cabealho"/>
      <w:tabs>
        <w:tab w:val="clear" w:pos="4320"/>
        <w:tab w:val="clear" w:pos="8640"/>
        <w:tab w:val="left" w:pos="9100"/>
      </w:tabs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6D2"/>
    <w:multiLevelType w:val="hybridMultilevel"/>
    <w:tmpl w:val="DA34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2227"/>
    <w:multiLevelType w:val="multilevel"/>
    <w:tmpl w:val="CFD0F4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C25BF4"/>
    <w:multiLevelType w:val="multilevel"/>
    <w:tmpl w:val="C8F633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e69f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dcli" w:val="99401"/>
    <w:docVar w:name="cdeslog" w:val=" "/>
    <w:docVar w:name="cnomecliente" w:val="TOTVS - CENTROS DE DESENVOLVIMENTO"/>
    <w:docVar w:name="cnomrespons" w:val=" "/>
    <w:docVar w:name="cnomrest111" w:val="__________________________________________________"/>
    <w:docVar w:name="cnomrest121" w:val="Gustavo Garbelotti Rueda"/>
    <w:docVar w:name="codprojeto" w:val="R11.6"/>
    <w:docVar w:name="cprjlog" w:val=" "/>
    <w:docVar w:name="cproposta" w:val=" "/>
    <w:docVar w:name="descprojeto" w:val="TESTE COM REVISÕES - COMPARATIVAS"/>
    <w:docVar w:name="nrespcliente" w:val="2"/>
    <w:docVar w:name="nresptotvs" w:val="2"/>
  </w:docVars>
  <w:rsids>
    <w:rsidRoot w:val="00536EB5"/>
    <w:rsid w:val="00000C09"/>
    <w:rsid w:val="00000FC6"/>
    <w:rsid w:val="0000270E"/>
    <w:rsid w:val="000078CA"/>
    <w:rsid w:val="00010BC7"/>
    <w:rsid w:val="00033B44"/>
    <w:rsid w:val="00040C07"/>
    <w:rsid w:val="00041E4C"/>
    <w:rsid w:val="00042462"/>
    <w:rsid w:val="00042A90"/>
    <w:rsid w:val="00043224"/>
    <w:rsid w:val="00044645"/>
    <w:rsid w:val="000536FC"/>
    <w:rsid w:val="00056AFF"/>
    <w:rsid w:val="000578C2"/>
    <w:rsid w:val="00063BA0"/>
    <w:rsid w:val="00066511"/>
    <w:rsid w:val="00066974"/>
    <w:rsid w:val="00080C41"/>
    <w:rsid w:val="00090A64"/>
    <w:rsid w:val="0009279F"/>
    <w:rsid w:val="00095D57"/>
    <w:rsid w:val="000A794F"/>
    <w:rsid w:val="000B30E5"/>
    <w:rsid w:val="000B61F0"/>
    <w:rsid w:val="000C2300"/>
    <w:rsid w:val="000C5EE9"/>
    <w:rsid w:val="000C67D8"/>
    <w:rsid w:val="000D12EE"/>
    <w:rsid w:val="000D22BC"/>
    <w:rsid w:val="000D3C0C"/>
    <w:rsid w:val="000E3178"/>
    <w:rsid w:val="000E4E04"/>
    <w:rsid w:val="000F0944"/>
    <w:rsid w:val="000F16E8"/>
    <w:rsid w:val="000F4C9D"/>
    <w:rsid w:val="000F58D3"/>
    <w:rsid w:val="001031F8"/>
    <w:rsid w:val="00116FCE"/>
    <w:rsid w:val="00120C15"/>
    <w:rsid w:val="00121826"/>
    <w:rsid w:val="0012461B"/>
    <w:rsid w:val="0012603B"/>
    <w:rsid w:val="00140E86"/>
    <w:rsid w:val="00145547"/>
    <w:rsid w:val="0014554C"/>
    <w:rsid w:val="001467DF"/>
    <w:rsid w:val="001504C3"/>
    <w:rsid w:val="00162DD2"/>
    <w:rsid w:val="00165379"/>
    <w:rsid w:val="00165A15"/>
    <w:rsid w:val="00166455"/>
    <w:rsid w:val="00173A39"/>
    <w:rsid w:val="001847BB"/>
    <w:rsid w:val="00190029"/>
    <w:rsid w:val="00196DCC"/>
    <w:rsid w:val="001A2791"/>
    <w:rsid w:val="001A28A9"/>
    <w:rsid w:val="001B1238"/>
    <w:rsid w:val="001B45EE"/>
    <w:rsid w:val="001B69A1"/>
    <w:rsid w:val="001B6CB8"/>
    <w:rsid w:val="001C2AE1"/>
    <w:rsid w:val="001C347E"/>
    <w:rsid w:val="001C6D07"/>
    <w:rsid w:val="001F3A99"/>
    <w:rsid w:val="001F6B0F"/>
    <w:rsid w:val="002004E2"/>
    <w:rsid w:val="002012E2"/>
    <w:rsid w:val="00222611"/>
    <w:rsid w:val="002262FD"/>
    <w:rsid w:val="00232425"/>
    <w:rsid w:val="00235D79"/>
    <w:rsid w:val="002534AC"/>
    <w:rsid w:val="00255E10"/>
    <w:rsid w:val="00257D78"/>
    <w:rsid w:val="002714F1"/>
    <w:rsid w:val="002724EC"/>
    <w:rsid w:val="00272DDC"/>
    <w:rsid w:val="00273CFA"/>
    <w:rsid w:val="0028069A"/>
    <w:rsid w:val="00281261"/>
    <w:rsid w:val="002827C6"/>
    <w:rsid w:val="00282C61"/>
    <w:rsid w:val="00285565"/>
    <w:rsid w:val="00291F16"/>
    <w:rsid w:val="00295741"/>
    <w:rsid w:val="002A38BF"/>
    <w:rsid w:val="002B23F5"/>
    <w:rsid w:val="002C5B29"/>
    <w:rsid w:val="002D308A"/>
    <w:rsid w:val="002D4203"/>
    <w:rsid w:val="002D5CE0"/>
    <w:rsid w:val="002E2979"/>
    <w:rsid w:val="002F56CD"/>
    <w:rsid w:val="0030156F"/>
    <w:rsid w:val="003032C4"/>
    <w:rsid w:val="00306D7F"/>
    <w:rsid w:val="003121D0"/>
    <w:rsid w:val="00315C36"/>
    <w:rsid w:val="00321E8A"/>
    <w:rsid w:val="00322716"/>
    <w:rsid w:val="003243F0"/>
    <w:rsid w:val="003248FB"/>
    <w:rsid w:val="00341A73"/>
    <w:rsid w:val="00344265"/>
    <w:rsid w:val="00347471"/>
    <w:rsid w:val="003547B4"/>
    <w:rsid w:val="0036153A"/>
    <w:rsid w:val="00367150"/>
    <w:rsid w:val="00371077"/>
    <w:rsid w:val="00373769"/>
    <w:rsid w:val="00376C4C"/>
    <w:rsid w:val="00382629"/>
    <w:rsid w:val="0039065C"/>
    <w:rsid w:val="003A1DFF"/>
    <w:rsid w:val="003A427C"/>
    <w:rsid w:val="003A4408"/>
    <w:rsid w:val="003A63B0"/>
    <w:rsid w:val="003A6F6E"/>
    <w:rsid w:val="003A70D9"/>
    <w:rsid w:val="003B342A"/>
    <w:rsid w:val="003C01ED"/>
    <w:rsid w:val="003E36F6"/>
    <w:rsid w:val="003F6268"/>
    <w:rsid w:val="003F7671"/>
    <w:rsid w:val="003F7CBA"/>
    <w:rsid w:val="00420F5C"/>
    <w:rsid w:val="0042770F"/>
    <w:rsid w:val="0043433B"/>
    <w:rsid w:val="00437365"/>
    <w:rsid w:val="0043778F"/>
    <w:rsid w:val="00437FC4"/>
    <w:rsid w:val="00443746"/>
    <w:rsid w:val="004477D6"/>
    <w:rsid w:val="004478E4"/>
    <w:rsid w:val="00447999"/>
    <w:rsid w:val="004536D2"/>
    <w:rsid w:val="004540D9"/>
    <w:rsid w:val="0046008E"/>
    <w:rsid w:val="00460378"/>
    <w:rsid w:val="0046442D"/>
    <w:rsid w:val="00464B2D"/>
    <w:rsid w:val="00465212"/>
    <w:rsid w:val="00474C64"/>
    <w:rsid w:val="004829C2"/>
    <w:rsid w:val="004A7082"/>
    <w:rsid w:val="004B7AB9"/>
    <w:rsid w:val="004C1E6A"/>
    <w:rsid w:val="004C5BAA"/>
    <w:rsid w:val="004D365D"/>
    <w:rsid w:val="004D72D2"/>
    <w:rsid w:val="004E191C"/>
    <w:rsid w:val="004E39D1"/>
    <w:rsid w:val="004E719C"/>
    <w:rsid w:val="004F0A6D"/>
    <w:rsid w:val="004F465C"/>
    <w:rsid w:val="004F57F3"/>
    <w:rsid w:val="00506AE6"/>
    <w:rsid w:val="005106FC"/>
    <w:rsid w:val="00517ECB"/>
    <w:rsid w:val="005210FB"/>
    <w:rsid w:val="00523203"/>
    <w:rsid w:val="0052383D"/>
    <w:rsid w:val="00536EB5"/>
    <w:rsid w:val="00547A7C"/>
    <w:rsid w:val="005576AC"/>
    <w:rsid w:val="0056414A"/>
    <w:rsid w:val="00565513"/>
    <w:rsid w:val="005668E2"/>
    <w:rsid w:val="00572050"/>
    <w:rsid w:val="00572521"/>
    <w:rsid w:val="00572AD4"/>
    <w:rsid w:val="00573CCF"/>
    <w:rsid w:val="00575774"/>
    <w:rsid w:val="00590371"/>
    <w:rsid w:val="00593487"/>
    <w:rsid w:val="00594649"/>
    <w:rsid w:val="005A6527"/>
    <w:rsid w:val="005B032F"/>
    <w:rsid w:val="005B1FFE"/>
    <w:rsid w:val="005C2B5F"/>
    <w:rsid w:val="005C70D1"/>
    <w:rsid w:val="005D7BA5"/>
    <w:rsid w:val="005E0E93"/>
    <w:rsid w:val="005E49D1"/>
    <w:rsid w:val="00613E06"/>
    <w:rsid w:val="00615234"/>
    <w:rsid w:val="00615303"/>
    <w:rsid w:val="006211B8"/>
    <w:rsid w:val="006251A9"/>
    <w:rsid w:val="006256B6"/>
    <w:rsid w:val="0063509A"/>
    <w:rsid w:val="006373A4"/>
    <w:rsid w:val="006407DE"/>
    <w:rsid w:val="00641960"/>
    <w:rsid w:val="00642B9F"/>
    <w:rsid w:val="00644C21"/>
    <w:rsid w:val="00657226"/>
    <w:rsid w:val="00666D60"/>
    <w:rsid w:val="0067103C"/>
    <w:rsid w:val="00674955"/>
    <w:rsid w:val="0067636E"/>
    <w:rsid w:val="00677E9F"/>
    <w:rsid w:val="00681EF7"/>
    <w:rsid w:val="00683DA5"/>
    <w:rsid w:val="00684D94"/>
    <w:rsid w:val="00687A11"/>
    <w:rsid w:val="00687C48"/>
    <w:rsid w:val="00694083"/>
    <w:rsid w:val="00694292"/>
    <w:rsid w:val="006964DB"/>
    <w:rsid w:val="006975A9"/>
    <w:rsid w:val="006A18C7"/>
    <w:rsid w:val="006A77B6"/>
    <w:rsid w:val="006B3941"/>
    <w:rsid w:val="006B6019"/>
    <w:rsid w:val="006B65BF"/>
    <w:rsid w:val="006C45C7"/>
    <w:rsid w:val="006C750D"/>
    <w:rsid w:val="006E4D43"/>
    <w:rsid w:val="006F52F8"/>
    <w:rsid w:val="006F61F5"/>
    <w:rsid w:val="00704AC3"/>
    <w:rsid w:val="00716B53"/>
    <w:rsid w:val="00721394"/>
    <w:rsid w:val="0072255B"/>
    <w:rsid w:val="00723663"/>
    <w:rsid w:val="00724110"/>
    <w:rsid w:val="00724747"/>
    <w:rsid w:val="0072590C"/>
    <w:rsid w:val="00730FA5"/>
    <w:rsid w:val="0073681A"/>
    <w:rsid w:val="00744D70"/>
    <w:rsid w:val="007610EC"/>
    <w:rsid w:val="007614BB"/>
    <w:rsid w:val="00761AAA"/>
    <w:rsid w:val="00762D3A"/>
    <w:rsid w:val="00764D5F"/>
    <w:rsid w:val="00767697"/>
    <w:rsid w:val="00767BDA"/>
    <w:rsid w:val="00770742"/>
    <w:rsid w:val="00776E5C"/>
    <w:rsid w:val="00785732"/>
    <w:rsid w:val="00792465"/>
    <w:rsid w:val="007A16C5"/>
    <w:rsid w:val="007A3FA5"/>
    <w:rsid w:val="007A66A7"/>
    <w:rsid w:val="007A6F3A"/>
    <w:rsid w:val="007B2F0D"/>
    <w:rsid w:val="007B56BA"/>
    <w:rsid w:val="007C567D"/>
    <w:rsid w:val="007C62F9"/>
    <w:rsid w:val="007D30B6"/>
    <w:rsid w:val="007D6002"/>
    <w:rsid w:val="007F02B8"/>
    <w:rsid w:val="007F16D4"/>
    <w:rsid w:val="00803FE7"/>
    <w:rsid w:val="0080542D"/>
    <w:rsid w:val="008103A6"/>
    <w:rsid w:val="0081252A"/>
    <w:rsid w:val="00815BEE"/>
    <w:rsid w:val="00821D53"/>
    <w:rsid w:val="00823CF9"/>
    <w:rsid w:val="0083260E"/>
    <w:rsid w:val="00850587"/>
    <w:rsid w:val="00850DF8"/>
    <w:rsid w:val="00850E21"/>
    <w:rsid w:val="0085731A"/>
    <w:rsid w:val="0086650A"/>
    <w:rsid w:val="00867FE1"/>
    <w:rsid w:val="008710DC"/>
    <w:rsid w:val="0087129F"/>
    <w:rsid w:val="008815AF"/>
    <w:rsid w:val="00884474"/>
    <w:rsid w:val="00886420"/>
    <w:rsid w:val="00891231"/>
    <w:rsid w:val="008947B9"/>
    <w:rsid w:val="00897024"/>
    <w:rsid w:val="008A3491"/>
    <w:rsid w:val="008A4A4D"/>
    <w:rsid w:val="008B6DE9"/>
    <w:rsid w:val="008C2F66"/>
    <w:rsid w:val="008C7877"/>
    <w:rsid w:val="008D104E"/>
    <w:rsid w:val="008D2A1E"/>
    <w:rsid w:val="008D4205"/>
    <w:rsid w:val="008E1091"/>
    <w:rsid w:val="008E36FF"/>
    <w:rsid w:val="008E47EE"/>
    <w:rsid w:val="008E483F"/>
    <w:rsid w:val="008E515F"/>
    <w:rsid w:val="008E67B6"/>
    <w:rsid w:val="008F06FF"/>
    <w:rsid w:val="008F727E"/>
    <w:rsid w:val="00900619"/>
    <w:rsid w:val="00901B37"/>
    <w:rsid w:val="00905D63"/>
    <w:rsid w:val="0091425D"/>
    <w:rsid w:val="00925F5B"/>
    <w:rsid w:val="0093079C"/>
    <w:rsid w:val="00932787"/>
    <w:rsid w:val="00936F73"/>
    <w:rsid w:val="00937F66"/>
    <w:rsid w:val="0094580D"/>
    <w:rsid w:val="00963504"/>
    <w:rsid w:val="00963A04"/>
    <w:rsid w:val="009643DF"/>
    <w:rsid w:val="0096532C"/>
    <w:rsid w:val="00967D49"/>
    <w:rsid w:val="00970FA6"/>
    <w:rsid w:val="009728F7"/>
    <w:rsid w:val="00975B0E"/>
    <w:rsid w:val="00977327"/>
    <w:rsid w:val="00982008"/>
    <w:rsid w:val="00982022"/>
    <w:rsid w:val="009850AF"/>
    <w:rsid w:val="00985535"/>
    <w:rsid w:val="00990071"/>
    <w:rsid w:val="0099104A"/>
    <w:rsid w:val="009910EE"/>
    <w:rsid w:val="00993A2F"/>
    <w:rsid w:val="009A4E49"/>
    <w:rsid w:val="009A7230"/>
    <w:rsid w:val="009B011C"/>
    <w:rsid w:val="009B028E"/>
    <w:rsid w:val="009C3EA5"/>
    <w:rsid w:val="009C7B07"/>
    <w:rsid w:val="009D03F1"/>
    <w:rsid w:val="009D4D7F"/>
    <w:rsid w:val="009E42BD"/>
    <w:rsid w:val="009E57D7"/>
    <w:rsid w:val="009F3522"/>
    <w:rsid w:val="009F6D9F"/>
    <w:rsid w:val="009F6F74"/>
    <w:rsid w:val="00A01391"/>
    <w:rsid w:val="00A0554C"/>
    <w:rsid w:val="00A0735C"/>
    <w:rsid w:val="00A12929"/>
    <w:rsid w:val="00A134BE"/>
    <w:rsid w:val="00A135A4"/>
    <w:rsid w:val="00A15566"/>
    <w:rsid w:val="00A245EE"/>
    <w:rsid w:val="00A25B30"/>
    <w:rsid w:val="00A31821"/>
    <w:rsid w:val="00A32A7E"/>
    <w:rsid w:val="00A3697D"/>
    <w:rsid w:val="00A414DF"/>
    <w:rsid w:val="00A417FB"/>
    <w:rsid w:val="00A46951"/>
    <w:rsid w:val="00A51370"/>
    <w:rsid w:val="00A515F9"/>
    <w:rsid w:val="00A57152"/>
    <w:rsid w:val="00A600F6"/>
    <w:rsid w:val="00A62F03"/>
    <w:rsid w:val="00A652C0"/>
    <w:rsid w:val="00A67791"/>
    <w:rsid w:val="00A77884"/>
    <w:rsid w:val="00A81820"/>
    <w:rsid w:val="00A826F4"/>
    <w:rsid w:val="00A9361E"/>
    <w:rsid w:val="00A97CDB"/>
    <w:rsid w:val="00AA00DD"/>
    <w:rsid w:val="00AA1BD6"/>
    <w:rsid w:val="00AA234A"/>
    <w:rsid w:val="00AA6D90"/>
    <w:rsid w:val="00AB0729"/>
    <w:rsid w:val="00AB11D8"/>
    <w:rsid w:val="00AB2F9E"/>
    <w:rsid w:val="00AB6BD7"/>
    <w:rsid w:val="00AB6F3A"/>
    <w:rsid w:val="00AC37F1"/>
    <w:rsid w:val="00AC6710"/>
    <w:rsid w:val="00AD0C7E"/>
    <w:rsid w:val="00AD3DB8"/>
    <w:rsid w:val="00AE2212"/>
    <w:rsid w:val="00AE634A"/>
    <w:rsid w:val="00AF0825"/>
    <w:rsid w:val="00AF220D"/>
    <w:rsid w:val="00AF3377"/>
    <w:rsid w:val="00AF4B57"/>
    <w:rsid w:val="00B02A47"/>
    <w:rsid w:val="00B11F84"/>
    <w:rsid w:val="00B17259"/>
    <w:rsid w:val="00B22701"/>
    <w:rsid w:val="00B2779F"/>
    <w:rsid w:val="00B308A9"/>
    <w:rsid w:val="00B320EE"/>
    <w:rsid w:val="00B32A22"/>
    <w:rsid w:val="00B46203"/>
    <w:rsid w:val="00B50535"/>
    <w:rsid w:val="00B53AB1"/>
    <w:rsid w:val="00B66C05"/>
    <w:rsid w:val="00B67E62"/>
    <w:rsid w:val="00B73F72"/>
    <w:rsid w:val="00B81364"/>
    <w:rsid w:val="00B816AA"/>
    <w:rsid w:val="00B81A92"/>
    <w:rsid w:val="00B847DD"/>
    <w:rsid w:val="00B927D5"/>
    <w:rsid w:val="00B92FB7"/>
    <w:rsid w:val="00B9729A"/>
    <w:rsid w:val="00BA1EA9"/>
    <w:rsid w:val="00BA42F7"/>
    <w:rsid w:val="00BA6CC8"/>
    <w:rsid w:val="00BB3316"/>
    <w:rsid w:val="00BB536E"/>
    <w:rsid w:val="00BC2ECF"/>
    <w:rsid w:val="00BD0624"/>
    <w:rsid w:val="00BD0A07"/>
    <w:rsid w:val="00BD4F19"/>
    <w:rsid w:val="00BD56F2"/>
    <w:rsid w:val="00BF3E89"/>
    <w:rsid w:val="00BF757E"/>
    <w:rsid w:val="00C07C4A"/>
    <w:rsid w:val="00C20EB1"/>
    <w:rsid w:val="00C216E1"/>
    <w:rsid w:val="00C232D1"/>
    <w:rsid w:val="00C23D9B"/>
    <w:rsid w:val="00C23F5D"/>
    <w:rsid w:val="00C25D62"/>
    <w:rsid w:val="00C30E0F"/>
    <w:rsid w:val="00C355B4"/>
    <w:rsid w:val="00C4176B"/>
    <w:rsid w:val="00C4386C"/>
    <w:rsid w:val="00C45DFA"/>
    <w:rsid w:val="00C503BE"/>
    <w:rsid w:val="00C51698"/>
    <w:rsid w:val="00C53370"/>
    <w:rsid w:val="00C6572B"/>
    <w:rsid w:val="00C662C3"/>
    <w:rsid w:val="00C70518"/>
    <w:rsid w:val="00C70C1D"/>
    <w:rsid w:val="00C72AA5"/>
    <w:rsid w:val="00C86A89"/>
    <w:rsid w:val="00C95DC5"/>
    <w:rsid w:val="00C96401"/>
    <w:rsid w:val="00CA0911"/>
    <w:rsid w:val="00CA4EB7"/>
    <w:rsid w:val="00CA5628"/>
    <w:rsid w:val="00CA6FF3"/>
    <w:rsid w:val="00CB1925"/>
    <w:rsid w:val="00CB1D67"/>
    <w:rsid w:val="00CB4477"/>
    <w:rsid w:val="00CC04FE"/>
    <w:rsid w:val="00CC62D0"/>
    <w:rsid w:val="00CD53F0"/>
    <w:rsid w:val="00CE2186"/>
    <w:rsid w:val="00CE4F09"/>
    <w:rsid w:val="00CE5368"/>
    <w:rsid w:val="00CE6C0F"/>
    <w:rsid w:val="00CE7C0D"/>
    <w:rsid w:val="00CF439D"/>
    <w:rsid w:val="00CF47D1"/>
    <w:rsid w:val="00CF4BE7"/>
    <w:rsid w:val="00CF6CF1"/>
    <w:rsid w:val="00D101DD"/>
    <w:rsid w:val="00D11038"/>
    <w:rsid w:val="00D131EB"/>
    <w:rsid w:val="00D224B7"/>
    <w:rsid w:val="00D2411C"/>
    <w:rsid w:val="00D32B38"/>
    <w:rsid w:val="00D46403"/>
    <w:rsid w:val="00D478DE"/>
    <w:rsid w:val="00D50981"/>
    <w:rsid w:val="00D61EC7"/>
    <w:rsid w:val="00D65B99"/>
    <w:rsid w:val="00D74F17"/>
    <w:rsid w:val="00D774E7"/>
    <w:rsid w:val="00D77BD2"/>
    <w:rsid w:val="00D8092D"/>
    <w:rsid w:val="00D848E4"/>
    <w:rsid w:val="00D85FE7"/>
    <w:rsid w:val="00D95FF3"/>
    <w:rsid w:val="00DA03F9"/>
    <w:rsid w:val="00DA57AD"/>
    <w:rsid w:val="00DA6841"/>
    <w:rsid w:val="00DA6AC0"/>
    <w:rsid w:val="00DA6E02"/>
    <w:rsid w:val="00DB0515"/>
    <w:rsid w:val="00DB36DC"/>
    <w:rsid w:val="00DB3853"/>
    <w:rsid w:val="00DB7963"/>
    <w:rsid w:val="00DC2BC5"/>
    <w:rsid w:val="00DD218E"/>
    <w:rsid w:val="00DE3BEB"/>
    <w:rsid w:val="00DF1B9B"/>
    <w:rsid w:val="00DF2ADE"/>
    <w:rsid w:val="00DF586D"/>
    <w:rsid w:val="00DF6BB5"/>
    <w:rsid w:val="00E00F94"/>
    <w:rsid w:val="00E06670"/>
    <w:rsid w:val="00E07416"/>
    <w:rsid w:val="00E07AFA"/>
    <w:rsid w:val="00E140AA"/>
    <w:rsid w:val="00E246B0"/>
    <w:rsid w:val="00E32644"/>
    <w:rsid w:val="00E360B6"/>
    <w:rsid w:val="00E36869"/>
    <w:rsid w:val="00E44770"/>
    <w:rsid w:val="00E46583"/>
    <w:rsid w:val="00E46B24"/>
    <w:rsid w:val="00E5518A"/>
    <w:rsid w:val="00E55ABB"/>
    <w:rsid w:val="00E57146"/>
    <w:rsid w:val="00E57D66"/>
    <w:rsid w:val="00E617EC"/>
    <w:rsid w:val="00E67738"/>
    <w:rsid w:val="00E72B3F"/>
    <w:rsid w:val="00E776D3"/>
    <w:rsid w:val="00E805DB"/>
    <w:rsid w:val="00E813D2"/>
    <w:rsid w:val="00E86B43"/>
    <w:rsid w:val="00E913C8"/>
    <w:rsid w:val="00E9235D"/>
    <w:rsid w:val="00EA7F27"/>
    <w:rsid w:val="00EB08CC"/>
    <w:rsid w:val="00EB0A42"/>
    <w:rsid w:val="00EB3476"/>
    <w:rsid w:val="00ED030D"/>
    <w:rsid w:val="00ED1535"/>
    <w:rsid w:val="00ED7109"/>
    <w:rsid w:val="00ED7CC5"/>
    <w:rsid w:val="00EE052D"/>
    <w:rsid w:val="00EE429F"/>
    <w:rsid w:val="00EF00F1"/>
    <w:rsid w:val="00EF05C2"/>
    <w:rsid w:val="00EF499F"/>
    <w:rsid w:val="00F118D8"/>
    <w:rsid w:val="00F1199D"/>
    <w:rsid w:val="00F154A2"/>
    <w:rsid w:val="00F1582E"/>
    <w:rsid w:val="00F16917"/>
    <w:rsid w:val="00F219E5"/>
    <w:rsid w:val="00F23865"/>
    <w:rsid w:val="00F23AC7"/>
    <w:rsid w:val="00F257E5"/>
    <w:rsid w:val="00F258D4"/>
    <w:rsid w:val="00F27C56"/>
    <w:rsid w:val="00F27DF7"/>
    <w:rsid w:val="00F3076A"/>
    <w:rsid w:val="00F34A55"/>
    <w:rsid w:val="00F40414"/>
    <w:rsid w:val="00F533CA"/>
    <w:rsid w:val="00F71D4C"/>
    <w:rsid w:val="00F72B0C"/>
    <w:rsid w:val="00F75616"/>
    <w:rsid w:val="00F803B6"/>
    <w:rsid w:val="00F80993"/>
    <w:rsid w:val="00F85DC2"/>
    <w:rsid w:val="00F938F3"/>
    <w:rsid w:val="00F94A81"/>
    <w:rsid w:val="00FA2075"/>
    <w:rsid w:val="00FA7456"/>
    <w:rsid w:val="00FA7BDF"/>
    <w:rsid w:val="00FC766C"/>
    <w:rsid w:val="00FD650B"/>
    <w:rsid w:val="00FE6B42"/>
    <w:rsid w:val="00FF04C9"/>
    <w:rsid w:val="00FF57A8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9f1e"/>
    </o:shapedefaults>
    <o:shapelayout v:ext="edit">
      <o:idmap v:ext="edit" data="1"/>
    </o:shapelayout>
  </w:shapeDefaults>
  <w:decimalSymbol w:val=","/>
  <w:listSeparator w:val=";"/>
  <w14:docId w14:val="43BAEE43"/>
  <w15:chartTrackingRefBased/>
  <w15:docId w15:val="{1465391B-D966-4B55-A2F6-106DBBD8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A6"/>
    <w:rPr>
      <w:rFonts w:ascii="Arial" w:hAnsi="Arial"/>
    </w:rPr>
  </w:style>
  <w:style w:type="paragraph" w:styleId="Ttulo1">
    <w:name w:val="heading 1"/>
    <w:basedOn w:val="Normal"/>
    <w:next w:val="Normal"/>
    <w:qFormat/>
    <w:rsid w:val="008103A6"/>
    <w:pPr>
      <w:keepNext/>
      <w:spacing w:before="240" w:after="60"/>
      <w:jc w:val="center"/>
      <w:outlineLvl w:val="0"/>
    </w:pPr>
    <w:rPr>
      <w:b/>
      <w:kern w:val="28"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8103A6"/>
    <w:pPr>
      <w:keepNext/>
      <w:spacing w:before="240" w:after="60"/>
      <w:outlineLvl w:val="1"/>
    </w:pPr>
    <w:rPr>
      <w:b/>
      <w:i/>
      <w:sz w:val="28"/>
      <w:lang w:val="x-none" w:eastAsia="x-none"/>
    </w:rPr>
  </w:style>
  <w:style w:type="paragraph" w:styleId="Ttulo3">
    <w:name w:val="heading 3"/>
    <w:basedOn w:val="Normal"/>
    <w:next w:val="Normal"/>
    <w:qFormat/>
    <w:rsid w:val="008103A6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8103A6"/>
    <w:pPr>
      <w:keepNext/>
      <w:spacing w:line="360" w:lineRule="auto"/>
      <w:jc w:val="both"/>
      <w:outlineLvl w:val="3"/>
    </w:pPr>
    <w:rPr>
      <w:rFonts w:ascii="Times New Roman" w:hAnsi="Times New Roman"/>
      <w:b/>
      <w:bCs/>
    </w:rPr>
  </w:style>
  <w:style w:type="paragraph" w:styleId="Ttulo5">
    <w:name w:val="heading 5"/>
    <w:basedOn w:val="Normal"/>
    <w:next w:val="Normal"/>
    <w:link w:val="Ttulo5Char"/>
    <w:qFormat/>
    <w:rsid w:val="00173A39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73A39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qFormat/>
    <w:rsid w:val="00173A39"/>
    <w:pPr>
      <w:keepNext/>
      <w:ind w:left="720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173A39"/>
    <w:pPr>
      <w:keepNext/>
      <w:ind w:firstLine="72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qFormat/>
    <w:rsid w:val="00173A39"/>
    <w:pPr>
      <w:keepNext/>
      <w:jc w:val="center"/>
      <w:outlineLvl w:val="8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8103A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Cabealho">
    <w:name w:val="header"/>
    <w:basedOn w:val="Normal"/>
    <w:link w:val="CabealhoChar"/>
    <w:uiPriority w:val="99"/>
    <w:rsid w:val="008103A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Nmerodepgina">
    <w:name w:val="page number"/>
    <w:basedOn w:val="Fontepargpadro"/>
    <w:rsid w:val="008103A6"/>
  </w:style>
  <w:style w:type="paragraph" w:styleId="Textodenotaderodap">
    <w:name w:val="footnote text"/>
    <w:basedOn w:val="Normal"/>
    <w:semiHidden/>
    <w:rsid w:val="008103A6"/>
  </w:style>
  <w:style w:type="character" w:styleId="Refdenotaderodap">
    <w:name w:val="footnote reference"/>
    <w:semiHidden/>
    <w:rsid w:val="008103A6"/>
    <w:rPr>
      <w:vertAlign w:val="superscript"/>
    </w:rPr>
  </w:style>
  <w:style w:type="paragraph" w:styleId="Recuodecorpodetexto">
    <w:name w:val="Body Text Indent"/>
    <w:basedOn w:val="Normal"/>
    <w:rsid w:val="008103A6"/>
    <w:pPr>
      <w:ind w:left="720"/>
    </w:pPr>
    <w:rPr>
      <w:rFonts w:ascii="Tahoma" w:hAnsi="Tahoma"/>
      <w:lang w:eastAsia="en-US"/>
    </w:rPr>
  </w:style>
  <w:style w:type="table" w:styleId="Tabelacomgrade">
    <w:name w:val="Table Grid"/>
    <w:basedOn w:val="Tabelanormal"/>
    <w:rsid w:val="002F5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Normal"/>
    <w:rsid w:val="00A134BE"/>
    <w:pPr>
      <w:spacing w:before="20" w:line="312" w:lineRule="auto"/>
    </w:pPr>
    <w:rPr>
      <w:rFonts w:ascii="Verdana" w:hAnsi="Verdana" w:cs="Verdana"/>
      <w:caps/>
      <w:color w:val="808080"/>
      <w:sz w:val="15"/>
      <w:szCs w:val="15"/>
      <w:lang w:bidi="pt-BR"/>
    </w:rPr>
  </w:style>
  <w:style w:type="paragraph" w:customStyle="1" w:styleId="ChapterBold">
    <w:name w:val="Chapter Bold"/>
    <w:basedOn w:val="Chapter"/>
    <w:rsid w:val="00A134BE"/>
    <w:rPr>
      <w:b/>
    </w:rPr>
  </w:style>
  <w:style w:type="character" w:customStyle="1" w:styleId="RodapChar">
    <w:name w:val="Rodapé Char"/>
    <w:link w:val="Rodap"/>
    <w:uiPriority w:val="99"/>
    <w:rsid w:val="00A134BE"/>
    <w:rPr>
      <w:rFonts w:ascii="Arial" w:hAnsi="Arial"/>
    </w:rPr>
  </w:style>
  <w:style w:type="paragraph" w:styleId="Textodebalo">
    <w:name w:val="Balloon Text"/>
    <w:basedOn w:val="Normal"/>
    <w:link w:val="TextodebaloChar"/>
    <w:rsid w:val="00A134B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A134B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8C2F66"/>
    <w:rPr>
      <w:rFonts w:ascii="Arial" w:hAnsi="Arial"/>
    </w:rPr>
  </w:style>
  <w:style w:type="paragraph" w:customStyle="1" w:styleId="Default">
    <w:name w:val="Default"/>
    <w:rsid w:val="0064196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5Char">
    <w:name w:val="Título 5 Char"/>
    <w:link w:val="Ttulo5"/>
    <w:rsid w:val="00173A39"/>
    <w:rPr>
      <w:rFonts w:ascii="Arial" w:hAnsi="Arial"/>
      <w:b/>
      <w:sz w:val="24"/>
    </w:rPr>
  </w:style>
  <w:style w:type="character" w:customStyle="1" w:styleId="Ttulo6Char">
    <w:name w:val="Título 6 Char"/>
    <w:link w:val="Ttulo6"/>
    <w:rsid w:val="00173A39"/>
    <w:rPr>
      <w:rFonts w:ascii="Arial Narrow" w:hAnsi="Arial Narrow"/>
      <w:sz w:val="16"/>
      <w:u w:val="single"/>
    </w:rPr>
  </w:style>
  <w:style w:type="character" w:customStyle="1" w:styleId="Ttulo7Char">
    <w:name w:val="Título 7 Char"/>
    <w:link w:val="Ttulo7"/>
    <w:rsid w:val="00173A39"/>
    <w:rPr>
      <w:rFonts w:ascii="Arial" w:hAnsi="Arial"/>
      <w:b/>
      <w:bCs/>
    </w:rPr>
  </w:style>
  <w:style w:type="character" w:customStyle="1" w:styleId="Ttulo8Char">
    <w:name w:val="Título 8 Char"/>
    <w:link w:val="Ttulo8"/>
    <w:rsid w:val="00173A39"/>
    <w:rPr>
      <w:rFonts w:ascii="Arial" w:hAnsi="Arial"/>
      <w:b/>
      <w:bCs/>
    </w:rPr>
  </w:style>
  <w:style w:type="character" w:customStyle="1" w:styleId="Ttulo9Char">
    <w:name w:val="Título 9 Char"/>
    <w:link w:val="Ttulo9"/>
    <w:rsid w:val="00173A39"/>
    <w:rPr>
      <w:rFonts w:ascii="Arial" w:hAnsi="Arial"/>
      <w:b/>
      <w:bCs/>
    </w:rPr>
  </w:style>
  <w:style w:type="paragraph" w:customStyle="1" w:styleId="font5">
    <w:name w:val="font5"/>
    <w:basedOn w:val="Normal"/>
    <w:rsid w:val="00173A39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173A39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173A39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sz w:val="24"/>
      <w:lang w:val="en-US"/>
    </w:rPr>
  </w:style>
  <w:style w:type="paragraph" w:customStyle="1" w:styleId="xl25">
    <w:name w:val="xl25"/>
    <w:basedOn w:val="Normal"/>
    <w:rsid w:val="00173A39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173A39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sz w:val="24"/>
      <w:lang w:val="en-US"/>
    </w:rPr>
  </w:style>
  <w:style w:type="paragraph" w:customStyle="1" w:styleId="xl27">
    <w:name w:val="xl27"/>
    <w:basedOn w:val="Normal"/>
    <w:rsid w:val="00173A39"/>
    <w:pPr>
      <w:shd w:val="clear" w:color="auto" w:fill="FFFFFF"/>
      <w:spacing w:before="100" w:beforeAutospacing="1" w:after="100" w:afterAutospacing="1"/>
    </w:pPr>
    <w:rPr>
      <w:rFonts w:cs="Arial"/>
      <w:b/>
      <w:bCs/>
      <w:sz w:val="24"/>
      <w:lang w:val="en-US"/>
    </w:rPr>
  </w:style>
  <w:style w:type="paragraph" w:customStyle="1" w:styleId="xl28">
    <w:name w:val="xl28"/>
    <w:basedOn w:val="Normal"/>
    <w:rsid w:val="00173A39"/>
    <w:pPr>
      <w:shd w:val="clear" w:color="auto" w:fill="FFFFFF"/>
      <w:spacing w:before="100" w:beforeAutospacing="1" w:after="100" w:afterAutospacing="1"/>
    </w:pPr>
    <w:rPr>
      <w:rFonts w:cs="Arial"/>
      <w:sz w:val="24"/>
      <w:lang w:val="en-US"/>
    </w:rPr>
  </w:style>
  <w:style w:type="paragraph" w:customStyle="1" w:styleId="xl29">
    <w:name w:val="xl29"/>
    <w:basedOn w:val="Normal"/>
    <w:rsid w:val="00173A39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sz w:val="24"/>
      <w:lang w:val="en-US"/>
    </w:rPr>
  </w:style>
  <w:style w:type="paragraph" w:customStyle="1" w:styleId="xl30">
    <w:name w:val="xl30"/>
    <w:basedOn w:val="Normal"/>
    <w:rsid w:val="00173A39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sz w:val="24"/>
      <w:lang w:val="en-US"/>
    </w:rPr>
  </w:style>
  <w:style w:type="paragraph" w:customStyle="1" w:styleId="xl31">
    <w:name w:val="xl31"/>
    <w:basedOn w:val="Normal"/>
    <w:rsid w:val="00173A39"/>
    <w:pPr>
      <w:shd w:val="clear" w:color="auto" w:fill="FFFFFF"/>
      <w:spacing w:before="100" w:beforeAutospacing="1" w:after="100" w:afterAutospacing="1"/>
      <w:textAlignment w:val="top"/>
    </w:pPr>
    <w:rPr>
      <w:rFonts w:cs="Arial"/>
      <w:sz w:val="24"/>
      <w:lang w:val="en-US"/>
    </w:rPr>
  </w:style>
  <w:style w:type="paragraph" w:customStyle="1" w:styleId="xl32">
    <w:name w:val="xl32"/>
    <w:basedOn w:val="Normal"/>
    <w:rsid w:val="00173A39"/>
    <w:pPr>
      <w:shd w:val="clear" w:color="auto" w:fill="FFFFFF"/>
      <w:spacing w:before="100" w:beforeAutospacing="1" w:after="100" w:afterAutospacing="1"/>
      <w:jc w:val="center"/>
    </w:pPr>
    <w:rPr>
      <w:rFonts w:cs="Arial"/>
      <w:sz w:val="24"/>
      <w:lang w:val="en-US"/>
    </w:rPr>
  </w:style>
  <w:style w:type="paragraph" w:customStyle="1" w:styleId="xl33">
    <w:name w:val="xl33"/>
    <w:basedOn w:val="Normal"/>
    <w:rsid w:val="00173A39"/>
    <w:pPr>
      <w:shd w:val="clear" w:color="auto" w:fill="FFFFFF"/>
      <w:spacing w:before="100" w:beforeAutospacing="1" w:after="100" w:afterAutospacing="1"/>
    </w:pPr>
    <w:rPr>
      <w:rFonts w:cs="Arial"/>
      <w:sz w:val="24"/>
      <w:lang w:val="en-US"/>
    </w:rPr>
  </w:style>
  <w:style w:type="paragraph" w:styleId="Corpodetexto">
    <w:name w:val="Body Text"/>
    <w:basedOn w:val="Normal"/>
    <w:link w:val="CorpodetextoChar"/>
    <w:rsid w:val="00173A39"/>
  </w:style>
  <w:style w:type="character" w:customStyle="1" w:styleId="CorpodetextoChar">
    <w:name w:val="Corpo de texto Char"/>
    <w:link w:val="Corpodetexto"/>
    <w:rsid w:val="00173A39"/>
    <w:rPr>
      <w:rFonts w:ascii="Arial" w:hAnsi="Arial"/>
    </w:rPr>
  </w:style>
  <w:style w:type="paragraph" w:styleId="MapadoDocumento">
    <w:name w:val="Document Map"/>
    <w:basedOn w:val="Normal"/>
    <w:link w:val="MapadoDocumentoChar"/>
    <w:rsid w:val="00173A39"/>
    <w:pPr>
      <w:shd w:val="clear" w:color="auto" w:fill="000080"/>
    </w:pPr>
    <w:rPr>
      <w:rFonts w:ascii="Tahoma" w:hAnsi="Tahoma"/>
      <w:sz w:val="24"/>
    </w:rPr>
  </w:style>
  <w:style w:type="character" w:customStyle="1" w:styleId="MapadoDocumentoChar">
    <w:name w:val="Mapa do Documento Char"/>
    <w:link w:val="MapadoDocumento"/>
    <w:rsid w:val="00173A39"/>
    <w:rPr>
      <w:rFonts w:ascii="Tahoma" w:hAnsi="Tahoma"/>
      <w:sz w:val="24"/>
      <w:shd w:val="clear" w:color="auto" w:fill="000080"/>
    </w:rPr>
  </w:style>
  <w:style w:type="paragraph" w:styleId="Legenda">
    <w:name w:val="caption"/>
    <w:basedOn w:val="Normal"/>
    <w:next w:val="Normal"/>
    <w:qFormat/>
    <w:rsid w:val="00173A39"/>
    <w:rPr>
      <w:b/>
      <w:bCs/>
    </w:rPr>
  </w:style>
  <w:style w:type="character" w:customStyle="1" w:styleId="Ttulo2Char">
    <w:name w:val="Título 2 Char"/>
    <w:link w:val="Ttulo2"/>
    <w:uiPriority w:val="9"/>
    <w:rsid w:val="00173A39"/>
    <w:rPr>
      <w:rFonts w:ascii="Arial" w:hAnsi="Arial"/>
      <w:b/>
      <w:i/>
      <w:sz w:val="28"/>
    </w:rPr>
  </w:style>
  <w:style w:type="paragraph" w:styleId="PargrafodaLista">
    <w:name w:val="List Paragraph"/>
    <w:basedOn w:val="Normal"/>
    <w:uiPriority w:val="34"/>
    <w:qFormat/>
    <w:rsid w:val="00173A39"/>
    <w:pPr>
      <w:ind w:left="720"/>
      <w:contextualSpacing/>
    </w:pPr>
    <w:rPr>
      <w:sz w:val="24"/>
    </w:rPr>
  </w:style>
  <w:style w:type="character" w:customStyle="1" w:styleId="apple-style-span">
    <w:name w:val="apple-style-span"/>
    <w:basedOn w:val="Fontepargpadro"/>
    <w:rsid w:val="00173A39"/>
  </w:style>
  <w:style w:type="paragraph" w:styleId="SemEspaamento">
    <w:name w:val="No Spacing"/>
    <w:link w:val="SemEspaamentoChar"/>
    <w:uiPriority w:val="1"/>
    <w:qFormat/>
    <w:rsid w:val="000F4C9D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0F4C9D"/>
    <w:rPr>
      <w:rFonts w:ascii="Calibri" w:hAnsi="Calibri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7365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32A22"/>
    <w:pPr>
      <w:tabs>
        <w:tab w:val="right" w:leader="dot" w:pos="10087"/>
      </w:tabs>
      <w:spacing w:after="100" w:line="276" w:lineRule="auto"/>
      <w:ind w:left="216"/>
    </w:pPr>
    <w:rPr>
      <w:rFonts w:ascii="Calibri" w:hAnsi="Calibri"/>
      <w:b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37365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32A22"/>
    <w:pPr>
      <w:tabs>
        <w:tab w:val="right" w:leader="dot" w:pos="10087"/>
      </w:tabs>
      <w:spacing w:after="100" w:line="276" w:lineRule="auto"/>
      <w:ind w:left="446"/>
    </w:pPr>
    <w:rPr>
      <w:rFonts w:ascii="Calibri" w:hAnsi="Calibri"/>
      <w:b/>
      <w:sz w:val="22"/>
      <w:szCs w:val="22"/>
      <w:lang w:eastAsia="en-US"/>
    </w:rPr>
  </w:style>
  <w:style w:type="paragraph" w:customStyle="1" w:styleId="Pa6">
    <w:name w:val="Pa6"/>
    <w:basedOn w:val="Default"/>
    <w:next w:val="Default"/>
    <w:uiPriority w:val="99"/>
    <w:rsid w:val="00E57D66"/>
    <w:pPr>
      <w:spacing w:line="221" w:lineRule="atLeast"/>
    </w:pPr>
    <w:rPr>
      <w:rFonts w:ascii="Myriad Roman" w:hAnsi="Myriad Roman" w:cs="Times New Roman"/>
      <w:color w:val="auto"/>
    </w:rPr>
  </w:style>
  <w:style w:type="paragraph" w:styleId="NormalWeb">
    <w:name w:val="Normal (Web)"/>
    <w:basedOn w:val="Normal"/>
    <w:uiPriority w:val="99"/>
    <w:unhideWhenUsed/>
    <w:rsid w:val="002324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GradeMdia3-nfase5">
    <w:name w:val="Medium Grid 3 Accent 5"/>
    <w:basedOn w:val="Tabelanormal"/>
    <w:uiPriority w:val="69"/>
    <w:rsid w:val="00E57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Tabelacontempornea">
    <w:name w:val="Table Contemporary"/>
    <w:basedOn w:val="Tabelanormal"/>
    <w:rsid w:val="00080C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eGrade4-nfase5">
    <w:name w:val="Grid Table 4 Accent 5"/>
    <w:basedOn w:val="Tabelanormal"/>
    <w:uiPriority w:val="49"/>
    <w:rsid w:val="0028556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Simples4">
    <w:name w:val="Plain Table 4"/>
    <w:basedOn w:val="Tabelanormal"/>
    <w:uiPriority w:val="44"/>
    <w:rsid w:val="00FA74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1">
    <w:name w:val="Plain Table 1"/>
    <w:basedOn w:val="Tabelanormal"/>
    <w:uiPriority w:val="41"/>
    <w:rsid w:val="00FA745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adeMdia1-nfase3">
    <w:name w:val="Medium Grid 1 Accent 3"/>
    <w:basedOn w:val="Tabelanormal"/>
    <w:uiPriority w:val="67"/>
    <w:rsid w:val="00FA745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TabeladeGrade2">
    <w:name w:val="Grid Table 2"/>
    <w:basedOn w:val="Tabelanormal"/>
    <w:uiPriority w:val="47"/>
    <w:rsid w:val="004477D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adeColorida-nfase5">
    <w:name w:val="Colorful Grid Accent 5"/>
    <w:basedOn w:val="Tabelanormal"/>
    <w:uiPriority w:val="73"/>
    <w:rsid w:val="004477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4477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0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2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9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2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OTVS_EngenhariaCorporativa\MITxMDPT\TemplatesMDPT\SSIM_TermodeHomolog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2A352-DA14-4D9A-A2AD-523B8B53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SSIM_TermodeHomologacao</Template>
  <TotalTime>3</TotalTime>
  <Pages>5</Pages>
  <Words>559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Processo de venda</vt:lpstr>
      <vt:lpstr>Anteprojeto Nielson</vt:lpstr>
    </vt:vector>
  </TitlesOfParts>
  <Company>Microsiga</Company>
  <LinksUpToDate>false</LinksUpToDate>
  <CharactersWithSpaces>3574</CharactersWithSpaces>
  <SharedDoc>false</SharedDoc>
  <HLinks>
    <vt:vector size="6" baseType="variant">
      <vt:variant>
        <vt:i4>4456489</vt:i4>
      </vt:variant>
      <vt:variant>
        <vt:i4>14854</vt:i4>
      </vt:variant>
      <vt:variant>
        <vt:i4>1027</vt:i4>
      </vt:variant>
      <vt:variant>
        <vt:i4>1</vt:i4>
      </vt:variant>
      <vt:variant>
        <vt:lpwstr>cid:B283FC36-0ED7-4EBE-8707-5032884A8208@Melcon.local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venda</dc:title>
  <dc:subject>Gestão do Pedido de Vendas Gerado no Sistema</dc:subject>
  <dc:creator>glaucia.soares</dc:creator>
  <cp:keywords/>
  <cp:lastModifiedBy>marcos</cp:lastModifiedBy>
  <cp:revision>3</cp:revision>
  <cp:lastPrinted>2013-02-04T18:02:00Z</cp:lastPrinted>
  <dcterms:created xsi:type="dcterms:W3CDTF">2019-05-24T00:24:00Z</dcterms:created>
  <dcterms:modified xsi:type="dcterms:W3CDTF">2019-05-24T00:27:00Z</dcterms:modified>
</cp:coreProperties>
</file>